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1500D4" w14:textId="49343CA5" w:rsidR="00952F7D" w:rsidRDefault="00DF198B" w:rsidP="00DF198B">
      <w:pPr>
        <w:pStyle w:val="GraphicAnchor"/>
      </w:pPr>
      <w:r w:rsidRPr="004909D9">
        <w:rPr>
          <w:noProof/>
          <w:lang w:val="en-AU" w:eastAsia="en-AU"/>
        </w:rPr>
        <w:drawing>
          <wp:anchor distT="0" distB="0" distL="114300" distR="114300" simplePos="0" relativeHeight="251643904" behindDoc="1" locked="1" layoutInCell="1" allowOverlap="1" wp14:anchorId="4972DE59" wp14:editId="77FFC3B3">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7CBB8492" w14:textId="77777777" w:rsidTr="00EB7C2B">
        <w:trPr>
          <w:trHeight w:val="1083"/>
        </w:trPr>
        <w:tc>
          <w:tcPr>
            <w:tcW w:w="10790" w:type="dxa"/>
            <w:gridSpan w:val="9"/>
          </w:tcPr>
          <w:p w14:paraId="45CDA18D" w14:textId="77777777" w:rsidR="00DF198B" w:rsidRDefault="00DF198B"/>
        </w:tc>
      </w:tr>
      <w:tr w:rsidR="00DF198B" w14:paraId="2DE2AC47" w14:textId="77777777" w:rsidTr="00EB7C2B">
        <w:trPr>
          <w:trHeight w:val="1068"/>
        </w:trPr>
        <w:tc>
          <w:tcPr>
            <w:tcW w:w="1198" w:type="dxa"/>
            <w:gridSpan w:val="2"/>
            <w:tcBorders>
              <w:right w:val="single" w:sz="18" w:space="0" w:color="476166" w:themeColor="accent1"/>
            </w:tcBorders>
          </w:tcPr>
          <w:p w14:paraId="40D9D9E3"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88B542" w14:textId="2AAD03A6" w:rsidR="00DF198B" w:rsidRPr="00DF198B" w:rsidRDefault="0037486C" w:rsidP="00EB7C2B">
            <w:pPr>
              <w:pStyle w:val="Heading1"/>
            </w:pPr>
            <w:r>
              <w:t>MECHATRONICS REPORT</w:t>
            </w:r>
            <w:r w:rsidR="00E16DF3">
              <w:t xml:space="preserve"> – 3.1.1</w:t>
            </w:r>
          </w:p>
        </w:tc>
        <w:tc>
          <w:tcPr>
            <w:tcW w:w="1199" w:type="dxa"/>
            <w:gridSpan w:val="2"/>
            <w:tcBorders>
              <w:left w:val="single" w:sz="18" w:space="0" w:color="476166" w:themeColor="accent1"/>
            </w:tcBorders>
          </w:tcPr>
          <w:p w14:paraId="179E45A6" w14:textId="77777777" w:rsidR="00DF198B" w:rsidRDefault="00DF198B"/>
        </w:tc>
      </w:tr>
      <w:tr w:rsidR="00DF198B" w14:paraId="54C3D5CF" w14:textId="77777777" w:rsidTr="00EB7C2B">
        <w:trPr>
          <w:trHeight w:val="1837"/>
        </w:trPr>
        <w:tc>
          <w:tcPr>
            <w:tcW w:w="1170" w:type="dxa"/>
          </w:tcPr>
          <w:p w14:paraId="6BF7DCE5" w14:textId="77777777" w:rsidR="00DF198B" w:rsidRDefault="00DF198B"/>
        </w:tc>
        <w:tc>
          <w:tcPr>
            <w:tcW w:w="8460" w:type="dxa"/>
            <w:gridSpan w:val="7"/>
          </w:tcPr>
          <w:p w14:paraId="1EE22F1F" w14:textId="1DF9C97D" w:rsidR="00DF198B" w:rsidRDefault="00DF198B"/>
        </w:tc>
        <w:tc>
          <w:tcPr>
            <w:tcW w:w="1160" w:type="dxa"/>
          </w:tcPr>
          <w:p w14:paraId="6636861C" w14:textId="77777777" w:rsidR="00DF198B" w:rsidRDefault="00DF198B"/>
        </w:tc>
      </w:tr>
      <w:tr w:rsidR="00DF198B" w14:paraId="38EE7E0C" w14:textId="77777777" w:rsidTr="00EB7C2B">
        <w:trPr>
          <w:trHeight w:val="929"/>
        </w:trPr>
        <w:tc>
          <w:tcPr>
            <w:tcW w:w="2397" w:type="dxa"/>
            <w:gridSpan w:val="4"/>
          </w:tcPr>
          <w:p w14:paraId="77EE46C7" w14:textId="77777777" w:rsidR="00DF198B" w:rsidRDefault="00DF198B"/>
        </w:tc>
        <w:tc>
          <w:tcPr>
            <w:tcW w:w="5995" w:type="dxa"/>
            <w:shd w:val="clear" w:color="auto" w:fill="FFFFFF" w:themeFill="background1"/>
          </w:tcPr>
          <w:p w14:paraId="0B1E45AB" w14:textId="77777777" w:rsidR="00DF198B" w:rsidRPr="00DF198B" w:rsidRDefault="00DF198B" w:rsidP="00DF198B">
            <w:pPr>
              <w:jc w:val="center"/>
              <w:rPr>
                <w:rFonts w:ascii="Georgia" w:hAnsi="Georgia"/>
                <w:sz w:val="48"/>
                <w:szCs w:val="48"/>
              </w:rPr>
            </w:pPr>
          </w:p>
        </w:tc>
        <w:tc>
          <w:tcPr>
            <w:tcW w:w="2398" w:type="dxa"/>
            <w:gridSpan w:val="4"/>
          </w:tcPr>
          <w:p w14:paraId="236370E3" w14:textId="77777777" w:rsidR="00DF198B" w:rsidRDefault="00DF198B"/>
        </w:tc>
      </w:tr>
      <w:tr w:rsidR="00DF198B" w14:paraId="38C14F4E" w14:textId="77777777" w:rsidTr="00EB7C2B">
        <w:trPr>
          <w:trHeight w:val="1460"/>
        </w:trPr>
        <w:tc>
          <w:tcPr>
            <w:tcW w:w="2397" w:type="dxa"/>
            <w:gridSpan w:val="4"/>
          </w:tcPr>
          <w:p w14:paraId="30665413" w14:textId="77777777" w:rsidR="00DF198B" w:rsidRDefault="00DF198B"/>
        </w:tc>
        <w:tc>
          <w:tcPr>
            <w:tcW w:w="5995" w:type="dxa"/>
            <w:shd w:val="clear" w:color="auto" w:fill="FFFFFF" w:themeFill="background1"/>
          </w:tcPr>
          <w:p w14:paraId="2CEAC5C5" w14:textId="77777777" w:rsidR="00DF198B" w:rsidRDefault="0037486C" w:rsidP="00EB7C2B">
            <w:pPr>
              <w:pStyle w:val="Heading2"/>
            </w:pPr>
            <w:r>
              <w:t>SONIT NITIN PATIL</w:t>
            </w:r>
          </w:p>
          <w:p w14:paraId="60B41BD7" w14:textId="4814F1A3" w:rsidR="00E16DF3" w:rsidRPr="00E16DF3" w:rsidRDefault="00E16DF3" w:rsidP="00E16DF3">
            <w:pPr>
              <w:jc w:val="center"/>
            </w:pPr>
            <w:r>
              <w:t>bm23btech11023</w:t>
            </w:r>
          </w:p>
        </w:tc>
        <w:tc>
          <w:tcPr>
            <w:tcW w:w="2398" w:type="dxa"/>
            <w:gridSpan w:val="4"/>
          </w:tcPr>
          <w:p w14:paraId="789CF71F" w14:textId="77777777" w:rsidR="00DF198B" w:rsidRDefault="00DF198B"/>
        </w:tc>
      </w:tr>
      <w:tr w:rsidR="00DF198B" w14:paraId="467379D1" w14:textId="77777777" w:rsidTr="00EB7C2B">
        <w:trPr>
          <w:trHeight w:val="7176"/>
        </w:trPr>
        <w:tc>
          <w:tcPr>
            <w:tcW w:w="2397" w:type="dxa"/>
            <w:gridSpan w:val="4"/>
          </w:tcPr>
          <w:p w14:paraId="6B0C44AA"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50B32C16" w14:textId="1003D520" w:rsidR="00DF198B" w:rsidRPr="00DF198B" w:rsidRDefault="0037486C" w:rsidP="00874FE7">
            <w:pPr>
              <w:pStyle w:val="Heading3"/>
            </w:pPr>
            <w:r>
              <w:t>Submitted For</w:t>
            </w:r>
          </w:p>
          <w:p w14:paraId="04AF2B6D" w14:textId="77777777" w:rsidR="00874FE7" w:rsidRPr="00DF198B" w:rsidRDefault="00000000" w:rsidP="00874FE7">
            <w:pPr>
              <w:pStyle w:val="Heading3"/>
            </w:pPr>
            <w:sdt>
              <w:sdtPr>
                <w:id w:val="-1516760087"/>
                <w:placeholder>
                  <w:docPart w:val="C74EB7C0A156403696859BE7641716CA"/>
                </w:placeholder>
                <w:temporary/>
                <w:showingPlcHdr/>
                <w15:appearance w15:val="hidden"/>
              </w:sdtPr>
              <w:sdtContent>
                <w:r w:rsidR="00874FE7" w:rsidRPr="00DF198B">
                  <w:t>—</w:t>
                </w:r>
              </w:sdtContent>
            </w:sdt>
          </w:p>
          <w:p w14:paraId="4F21A97F" w14:textId="620335D5" w:rsidR="00DF198B" w:rsidRPr="00DF198B" w:rsidRDefault="0037486C" w:rsidP="00874FE7">
            <w:pPr>
              <w:pStyle w:val="Heading3"/>
            </w:pPr>
            <w:r>
              <w:t>Coordinator Selection</w:t>
            </w:r>
          </w:p>
          <w:p w14:paraId="5970501E" w14:textId="77777777" w:rsidR="00DF198B" w:rsidRPr="00DF198B" w:rsidRDefault="00000000" w:rsidP="00874FE7">
            <w:pPr>
              <w:pStyle w:val="Heading3"/>
            </w:pPr>
            <w:sdt>
              <w:sdtPr>
                <w:id w:val="1492440299"/>
                <w:placeholder>
                  <w:docPart w:val="EFDBBBB765EF4C4F9BE64417B4C6D907"/>
                </w:placeholder>
                <w:temporary/>
                <w:showingPlcHdr/>
                <w15:appearance w15:val="hidden"/>
              </w:sdtPr>
              <w:sdtContent>
                <w:r w:rsidR="00874FE7" w:rsidRPr="00DF198B">
                  <w:t>—</w:t>
                </w:r>
              </w:sdtContent>
            </w:sdt>
          </w:p>
          <w:p w14:paraId="44BE66B7" w14:textId="7627449B" w:rsidR="00DF198B" w:rsidRDefault="0037486C" w:rsidP="00874FE7">
            <w:pPr>
              <w:pStyle w:val="Heading3"/>
            </w:pPr>
            <w:r>
              <w:t>TINKERERS’ LAB IITH</w:t>
            </w:r>
            <w:r w:rsidR="00E16DF3">
              <w:t xml:space="preserve"> (2024-25)</w:t>
            </w:r>
          </w:p>
          <w:p w14:paraId="57774FD3" w14:textId="77777777" w:rsidR="00DF198B" w:rsidRPr="00DF198B" w:rsidRDefault="00DF198B" w:rsidP="00DF198B"/>
        </w:tc>
        <w:tc>
          <w:tcPr>
            <w:tcW w:w="2398" w:type="dxa"/>
            <w:gridSpan w:val="4"/>
          </w:tcPr>
          <w:p w14:paraId="173E2739" w14:textId="77777777" w:rsidR="00DF198B" w:rsidRDefault="00DF198B" w:rsidP="00DF198B">
            <w:pPr>
              <w:jc w:val="center"/>
            </w:pPr>
          </w:p>
        </w:tc>
      </w:tr>
      <w:tr w:rsidR="00DF198B" w14:paraId="78B9DAFC" w14:textId="77777777" w:rsidTr="00EB7C2B">
        <w:tc>
          <w:tcPr>
            <w:tcW w:w="2340" w:type="dxa"/>
            <w:gridSpan w:val="3"/>
          </w:tcPr>
          <w:p w14:paraId="57152509" w14:textId="77777777" w:rsidR="00DF198B" w:rsidRDefault="00DF198B"/>
        </w:tc>
        <w:tc>
          <w:tcPr>
            <w:tcW w:w="6120" w:type="dxa"/>
            <w:gridSpan w:val="3"/>
          </w:tcPr>
          <w:p w14:paraId="613AA980" w14:textId="77777777" w:rsidR="00DF198B" w:rsidRDefault="00DF198B"/>
        </w:tc>
        <w:tc>
          <w:tcPr>
            <w:tcW w:w="2330" w:type="dxa"/>
            <w:gridSpan w:val="3"/>
          </w:tcPr>
          <w:p w14:paraId="22858E89" w14:textId="77777777" w:rsidR="00DF198B" w:rsidRDefault="00DF198B"/>
        </w:tc>
      </w:tr>
    </w:tbl>
    <w:p w14:paraId="0D12DEC0" w14:textId="77777777" w:rsidR="00DF198B" w:rsidRDefault="00DF198B"/>
    <w:p w14:paraId="27F82020"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67FBB62F" w14:textId="77777777" w:rsidTr="00EB7C2B">
        <w:trPr>
          <w:trHeight w:val="1152"/>
        </w:trPr>
        <w:tc>
          <w:tcPr>
            <w:tcW w:w="2158" w:type="dxa"/>
          </w:tcPr>
          <w:p w14:paraId="74F54430" w14:textId="5B3F01ED" w:rsidR="002D2200" w:rsidRDefault="00000000">
            <w:r>
              <w:rPr>
                <w:noProof/>
              </w:rPr>
              <w:lastRenderedPageBreak/>
              <w:pict w14:anchorId="07A77669">
                <v:group id="Group 7" o:spid="_x0000_s2065" alt="&quot;&quot;" style="position:absolute;margin-left:0;margin-top:3.1pt;width:540pt;height:10in;z-index:-251659264;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2066"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w:r>
          </w:p>
        </w:tc>
        <w:tc>
          <w:tcPr>
            <w:tcW w:w="2158" w:type="dxa"/>
            <w:gridSpan w:val="3"/>
            <w:tcBorders>
              <w:bottom w:val="single" w:sz="18" w:space="0" w:color="476166" w:themeColor="accent1"/>
            </w:tcBorders>
          </w:tcPr>
          <w:p w14:paraId="0045DA1B" w14:textId="77777777" w:rsidR="002D2200" w:rsidRDefault="002D2200"/>
        </w:tc>
        <w:tc>
          <w:tcPr>
            <w:tcW w:w="2158" w:type="dxa"/>
            <w:tcBorders>
              <w:bottom w:val="single" w:sz="18" w:space="0" w:color="476166" w:themeColor="accent1"/>
            </w:tcBorders>
          </w:tcPr>
          <w:p w14:paraId="12CCEA3F" w14:textId="77777777" w:rsidR="002D2200" w:rsidRDefault="002D2200"/>
        </w:tc>
        <w:tc>
          <w:tcPr>
            <w:tcW w:w="2167" w:type="dxa"/>
            <w:gridSpan w:val="3"/>
            <w:tcBorders>
              <w:bottom w:val="single" w:sz="18" w:space="0" w:color="476166" w:themeColor="accent1"/>
            </w:tcBorders>
          </w:tcPr>
          <w:p w14:paraId="5A431B59" w14:textId="77777777" w:rsidR="002D2200" w:rsidRDefault="002D2200"/>
        </w:tc>
        <w:tc>
          <w:tcPr>
            <w:tcW w:w="2158" w:type="dxa"/>
          </w:tcPr>
          <w:p w14:paraId="5B7D10D6" w14:textId="77777777" w:rsidR="002D2200" w:rsidRDefault="002D2200"/>
        </w:tc>
      </w:tr>
      <w:tr w:rsidR="002D2200" w14:paraId="2534D3C7" w14:textId="77777777" w:rsidTr="00EB7C2B">
        <w:trPr>
          <w:trHeight w:val="664"/>
        </w:trPr>
        <w:tc>
          <w:tcPr>
            <w:tcW w:w="2158" w:type="dxa"/>
            <w:tcBorders>
              <w:right w:val="single" w:sz="18" w:space="0" w:color="476166" w:themeColor="accent1"/>
            </w:tcBorders>
          </w:tcPr>
          <w:p w14:paraId="3E891E1D"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D550DBC" w14:textId="5D468F9F" w:rsidR="002D2200" w:rsidRPr="00E74B29" w:rsidRDefault="0037486C" w:rsidP="00E16DF3">
            <w:pPr>
              <w:pStyle w:val="Heading4"/>
            </w:pPr>
            <w:r>
              <w:t>ROBOTIC GRIPPER: PREFACE</w:t>
            </w:r>
          </w:p>
        </w:tc>
        <w:tc>
          <w:tcPr>
            <w:tcW w:w="2158" w:type="dxa"/>
            <w:tcBorders>
              <w:left w:val="single" w:sz="18" w:space="0" w:color="476166" w:themeColor="accent1"/>
            </w:tcBorders>
          </w:tcPr>
          <w:p w14:paraId="32FCBEEA" w14:textId="77777777" w:rsidR="002D2200" w:rsidRDefault="002D2200"/>
        </w:tc>
      </w:tr>
      <w:tr w:rsidR="002D2200" w14:paraId="448B5B9A" w14:textId="77777777" w:rsidTr="00EB7C2B">
        <w:trPr>
          <w:trHeight w:val="311"/>
        </w:trPr>
        <w:tc>
          <w:tcPr>
            <w:tcW w:w="2158" w:type="dxa"/>
          </w:tcPr>
          <w:p w14:paraId="76AD38AE" w14:textId="77777777" w:rsidR="002D2200" w:rsidRDefault="002D2200"/>
        </w:tc>
        <w:tc>
          <w:tcPr>
            <w:tcW w:w="2158" w:type="dxa"/>
            <w:gridSpan w:val="3"/>
            <w:tcBorders>
              <w:top w:val="single" w:sz="18" w:space="0" w:color="476166" w:themeColor="accent1"/>
            </w:tcBorders>
          </w:tcPr>
          <w:p w14:paraId="6E645EAC" w14:textId="77777777" w:rsidR="002D2200" w:rsidRDefault="002D2200"/>
        </w:tc>
        <w:tc>
          <w:tcPr>
            <w:tcW w:w="2158" w:type="dxa"/>
            <w:tcBorders>
              <w:top w:val="single" w:sz="18" w:space="0" w:color="476166" w:themeColor="accent1"/>
            </w:tcBorders>
          </w:tcPr>
          <w:p w14:paraId="1B90E93E" w14:textId="77777777" w:rsidR="002D2200" w:rsidRDefault="002D2200"/>
        </w:tc>
        <w:tc>
          <w:tcPr>
            <w:tcW w:w="2167" w:type="dxa"/>
            <w:gridSpan w:val="3"/>
            <w:tcBorders>
              <w:top w:val="single" w:sz="18" w:space="0" w:color="476166" w:themeColor="accent1"/>
            </w:tcBorders>
          </w:tcPr>
          <w:p w14:paraId="2150B3A3" w14:textId="77777777" w:rsidR="002D2200" w:rsidRDefault="002D2200"/>
        </w:tc>
        <w:tc>
          <w:tcPr>
            <w:tcW w:w="2158" w:type="dxa"/>
          </w:tcPr>
          <w:p w14:paraId="30082BF6" w14:textId="77777777" w:rsidR="002D2200" w:rsidRDefault="002D2200"/>
        </w:tc>
      </w:tr>
      <w:tr w:rsidR="00E74B29" w14:paraId="36DB6E6A" w14:textId="77777777" w:rsidTr="00EB7C2B">
        <w:trPr>
          <w:trHeight w:val="576"/>
        </w:trPr>
        <w:tc>
          <w:tcPr>
            <w:tcW w:w="2158" w:type="dxa"/>
          </w:tcPr>
          <w:p w14:paraId="3145F79E" w14:textId="77777777" w:rsidR="00E74B29" w:rsidRDefault="00E74B29"/>
        </w:tc>
        <w:tc>
          <w:tcPr>
            <w:tcW w:w="1082" w:type="dxa"/>
            <w:gridSpan w:val="2"/>
            <w:shd w:val="clear" w:color="auto" w:fill="FFFFFF" w:themeFill="background1"/>
          </w:tcPr>
          <w:p w14:paraId="6439259D" w14:textId="3FDDB8F4" w:rsidR="00E74B29" w:rsidRDefault="00000000">
            <w:r>
              <w:rPr>
                <w:noProof/>
              </w:rPr>
              <w:pict w14:anchorId="241D1EA4">
                <v:shapetype id="_x0000_t202" coordsize="21600,21600" o:spt="202" path="m,l,21600r21600,l21600,xe">
                  <v:stroke joinstyle="miter"/>
                  <v:path gradientshapeok="t" o:connecttype="rect"/>
                </v:shapetype>
                <v:shape id="Text Box 1" o:spid="_x0000_s2064" type="#_x0000_t202" style="position:absolute;margin-left:9.1pt;margin-top:6.75pt;width:308.4pt;height:23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" filled="f" stroked="f" strokeweight="1pt">
                  <v:stroke miterlimit="4"/>
                  <v:textbox style="mso-fit-shape-to-text:t" inset="4pt,4pt,4pt,4pt">
                    <w:txbxContent>
                      <w:p w14:paraId="2C7C6E45" w14:textId="62016374" w:rsidR="009A3921" w:rsidRDefault="009A3921" w:rsidP="009A3921">
                        <w:pPr>
                          <w:jc w:val="center"/>
                          <w:rPr>
                            <w:lang w:val="en-IN"/>
                          </w:rPr>
                        </w:pPr>
                        <w:r>
                          <w:rPr>
                            <w:lang w:val="en-IN"/>
                          </w:rPr>
                          <w:t xml:space="preserve">The presented Robotic Gripper is a product of ROBOTIQ, headquartered in Canada. It is a highly complex 3 finger adaptive robotic gripper capable of controlling each finger individually. It also has a tactile sensor to completely automate and pick up almost* any object of any size. This can be controlled using their own in-house software </w:t>
                        </w:r>
                        <w:proofErr w:type="spellStart"/>
                        <w:r>
                          <w:rPr>
                            <w:lang w:val="en-IN"/>
                          </w:rPr>
                          <w:t>URcap</w:t>
                        </w:r>
                        <w:proofErr w:type="spellEnd"/>
                        <w:r>
                          <w:rPr>
                            <w:lang w:val="en-IN"/>
                          </w:rPr>
                          <w:t>.</w:t>
                        </w:r>
                      </w:p>
                      <w:p w14:paraId="4CE341E4" w14:textId="77777777" w:rsidR="009A3921" w:rsidRDefault="009A3921" w:rsidP="009A3921">
                        <w:pPr>
                          <w:jc w:val="center"/>
                          <w:rPr>
                            <w:lang w:val="en-IN"/>
                          </w:rPr>
                        </w:pPr>
                      </w:p>
                      <w:p w14:paraId="1C2978AE" w14:textId="224DDE1E" w:rsidR="009A3921" w:rsidRDefault="009A3921" w:rsidP="009A3921">
                        <w:pPr>
                          <w:jc w:val="center"/>
                          <w:rPr>
                            <w:lang w:val="en-IN"/>
                          </w:rPr>
                        </w:pPr>
                        <w:r>
                          <w:rPr>
                            <w:lang w:val="en-IN"/>
                          </w:rPr>
                          <w:t>It costs approximately $20000 (19 Lakh Rupees) which is a huge amount for 1 Robotic gripper. Also, the mechanism involves 3 servo motors and tactile sensors which allows it autonomous individual control of each finger with 4 different movement modes.</w:t>
                        </w:r>
                      </w:p>
                      <w:p w14:paraId="23B13094" w14:textId="77777777" w:rsidR="009A3921" w:rsidRDefault="009A3921" w:rsidP="009A3921">
                        <w:pPr>
                          <w:jc w:val="center"/>
                          <w:rPr>
                            <w:lang w:val="en-IN"/>
                          </w:rPr>
                        </w:pPr>
                      </w:p>
                      <w:p w14:paraId="4E769E00" w14:textId="37DE9C53" w:rsidR="009A3921" w:rsidRPr="009A3921" w:rsidRDefault="009A3921" w:rsidP="009A3921">
                        <w:pPr>
                          <w:jc w:val="center"/>
                          <w:rPr>
                            <w:lang w:val="en-IN"/>
                          </w:rPr>
                        </w:pPr>
                        <w:r>
                          <w:rPr>
                            <w:lang w:val="en-IN"/>
                          </w:rPr>
                          <w:t>TASK – To optimize the complexity to simple mechanism which has sufficient dexterity and adaptability while keeping the cost low.</w:t>
                        </w:r>
                      </w:p>
                    </w:txbxContent>
                  </v:textbox>
                </v:shape>
              </w:pict>
            </w:r>
          </w:p>
        </w:tc>
        <w:tc>
          <w:tcPr>
            <w:tcW w:w="4321" w:type="dxa"/>
            <w:gridSpan w:val="3"/>
            <w:shd w:val="clear" w:color="auto" w:fill="FFFFFF" w:themeFill="background1"/>
          </w:tcPr>
          <w:p w14:paraId="7F64E13B" w14:textId="77777777" w:rsidR="00E74B29" w:rsidRDefault="00E74B29" w:rsidP="00E74B29"/>
        </w:tc>
        <w:tc>
          <w:tcPr>
            <w:tcW w:w="1080" w:type="dxa"/>
            <w:gridSpan w:val="2"/>
            <w:shd w:val="clear" w:color="auto" w:fill="FFFFFF" w:themeFill="background1"/>
          </w:tcPr>
          <w:p w14:paraId="5C219589" w14:textId="77777777" w:rsidR="00E74B29" w:rsidRDefault="00E74B29"/>
        </w:tc>
        <w:tc>
          <w:tcPr>
            <w:tcW w:w="2158" w:type="dxa"/>
          </w:tcPr>
          <w:p w14:paraId="0F72816A" w14:textId="77777777" w:rsidR="00E74B29" w:rsidRDefault="00E74B29"/>
        </w:tc>
      </w:tr>
      <w:tr w:rsidR="000E4641" w14:paraId="39F7C56C" w14:textId="77777777" w:rsidTr="00EB7C2B">
        <w:trPr>
          <w:trHeight w:val="4447"/>
        </w:trPr>
        <w:tc>
          <w:tcPr>
            <w:tcW w:w="2158" w:type="dxa"/>
            <w:vMerge w:val="restart"/>
          </w:tcPr>
          <w:p w14:paraId="1B27A71C" w14:textId="77777777" w:rsidR="000E4641" w:rsidRDefault="000E4641"/>
        </w:tc>
        <w:tc>
          <w:tcPr>
            <w:tcW w:w="542" w:type="dxa"/>
            <w:vMerge w:val="restart"/>
            <w:tcBorders>
              <w:bottom w:val="single" w:sz="18" w:space="0" w:color="476166" w:themeColor="accent1"/>
            </w:tcBorders>
            <w:shd w:val="clear" w:color="auto" w:fill="FFFFFF" w:themeFill="background1"/>
          </w:tcPr>
          <w:p w14:paraId="5B42A567" w14:textId="77777777" w:rsidR="000E4641" w:rsidRDefault="000E4641"/>
        </w:tc>
        <w:tc>
          <w:tcPr>
            <w:tcW w:w="540" w:type="dxa"/>
            <w:shd w:val="clear" w:color="auto" w:fill="FFFFFF" w:themeFill="background1"/>
          </w:tcPr>
          <w:p w14:paraId="26D03E28" w14:textId="77777777" w:rsidR="000E4641" w:rsidRDefault="000E4641"/>
        </w:tc>
        <w:tc>
          <w:tcPr>
            <w:tcW w:w="4321" w:type="dxa"/>
            <w:gridSpan w:val="3"/>
            <w:shd w:val="clear" w:color="auto" w:fill="FFFFFF" w:themeFill="background1"/>
          </w:tcPr>
          <w:p w14:paraId="0DA83970" w14:textId="627B8811" w:rsidR="000E4641" w:rsidRDefault="000E4641" w:rsidP="0037486C">
            <w:pPr>
              <w:pStyle w:val="Text"/>
            </w:pPr>
          </w:p>
          <w:p w14:paraId="09B02BC6" w14:textId="77777777" w:rsidR="000E4641" w:rsidRPr="00E74B29" w:rsidRDefault="000E4641" w:rsidP="000E4641">
            <w:pPr>
              <w:pStyle w:val="Text"/>
            </w:pPr>
          </w:p>
        </w:tc>
        <w:tc>
          <w:tcPr>
            <w:tcW w:w="540" w:type="dxa"/>
            <w:shd w:val="clear" w:color="auto" w:fill="FFFFFF" w:themeFill="background1"/>
          </w:tcPr>
          <w:p w14:paraId="468BF33E"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01FF60BA" w14:textId="77777777" w:rsidR="000E4641" w:rsidRPr="00E74B29" w:rsidRDefault="000E4641">
            <w:pPr>
              <w:rPr>
                <w:rFonts w:ascii="Georgia" w:hAnsi="Georgia"/>
                <w:sz w:val="28"/>
                <w:szCs w:val="28"/>
              </w:rPr>
            </w:pPr>
          </w:p>
        </w:tc>
        <w:tc>
          <w:tcPr>
            <w:tcW w:w="2158" w:type="dxa"/>
            <w:vMerge w:val="restart"/>
          </w:tcPr>
          <w:p w14:paraId="3D2E72D2" w14:textId="77777777" w:rsidR="000E4641" w:rsidRDefault="000E4641"/>
        </w:tc>
      </w:tr>
      <w:tr w:rsidR="000E4641" w14:paraId="17B946B8" w14:textId="77777777" w:rsidTr="00EB7C2B">
        <w:trPr>
          <w:trHeight w:val="1008"/>
        </w:trPr>
        <w:tc>
          <w:tcPr>
            <w:tcW w:w="2158" w:type="dxa"/>
            <w:vMerge/>
          </w:tcPr>
          <w:p w14:paraId="715D96A0" w14:textId="77777777" w:rsidR="000E4641" w:rsidRDefault="000E4641"/>
        </w:tc>
        <w:tc>
          <w:tcPr>
            <w:tcW w:w="542" w:type="dxa"/>
            <w:vMerge/>
            <w:tcBorders>
              <w:bottom w:val="single" w:sz="18" w:space="0" w:color="476166" w:themeColor="accent1"/>
            </w:tcBorders>
          </w:tcPr>
          <w:p w14:paraId="2E686286" w14:textId="77777777" w:rsidR="000E4641" w:rsidRDefault="000E4641"/>
        </w:tc>
        <w:tc>
          <w:tcPr>
            <w:tcW w:w="5401" w:type="dxa"/>
            <w:gridSpan w:val="5"/>
            <w:vMerge w:val="restart"/>
          </w:tcPr>
          <w:p w14:paraId="759885D1" w14:textId="77777777" w:rsidR="000E4641" w:rsidRPr="00E74B29" w:rsidRDefault="000E4641">
            <w:pPr>
              <w:rPr>
                <w:rFonts w:ascii="Georgia" w:hAnsi="Georgia"/>
                <w:sz w:val="28"/>
                <w:szCs w:val="28"/>
              </w:rPr>
            </w:pPr>
            <w:r w:rsidRPr="004909D9">
              <w:rPr>
                <w:noProof/>
                <w:lang w:val="en-AU" w:eastAsia="en-AU"/>
              </w:rPr>
              <w:drawing>
                <wp:anchor distT="0" distB="0" distL="114300" distR="114300" simplePos="0" relativeHeight="251646976" behindDoc="0" locked="0" layoutInCell="1" allowOverlap="1" wp14:anchorId="578367B2" wp14:editId="6F773209">
                  <wp:simplePos x="0" y="0"/>
                  <wp:positionH relativeFrom="column">
                    <wp:posOffset>601980</wp:posOffset>
                  </wp:positionH>
                  <wp:positionV relativeFrom="paragraph">
                    <wp:posOffset>70485</wp:posOffset>
                  </wp:positionV>
                  <wp:extent cx="2194560" cy="2686050"/>
                  <wp:effectExtent l="0" t="0" r="0" b="0"/>
                  <wp:wrapSquare wrapText="bothSides"/>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2194560" cy="2686050"/>
                          </a:xfrm>
                          <a:prstGeom prst="rect">
                            <a:avLst/>
                          </a:prstGeom>
                        </pic:spPr>
                      </pic:pic>
                    </a:graphicData>
                  </a:graphic>
                  <wp14:sizeRelH relativeFrom="margin">
                    <wp14:pctWidth>0</wp14:pctWidth>
                  </wp14:sizeRelH>
                  <wp14:sizeRelV relativeFrom="margin">
                    <wp14:pctHeight>0</wp14:pctHeight>
                  </wp14:sizeRelV>
                </wp:anchor>
              </w:drawing>
            </w:r>
          </w:p>
        </w:tc>
        <w:tc>
          <w:tcPr>
            <w:tcW w:w="540" w:type="dxa"/>
            <w:vMerge/>
            <w:tcBorders>
              <w:bottom w:val="single" w:sz="18" w:space="0" w:color="476166" w:themeColor="accent1"/>
            </w:tcBorders>
          </w:tcPr>
          <w:p w14:paraId="7752ACA4" w14:textId="77777777" w:rsidR="000E4641" w:rsidRPr="00E74B29" w:rsidRDefault="000E4641">
            <w:pPr>
              <w:rPr>
                <w:rFonts w:ascii="Georgia" w:hAnsi="Georgia"/>
                <w:sz w:val="28"/>
                <w:szCs w:val="28"/>
              </w:rPr>
            </w:pPr>
          </w:p>
        </w:tc>
        <w:tc>
          <w:tcPr>
            <w:tcW w:w="2158" w:type="dxa"/>
            <w:vMerge/>
          </w:tcPr>
          <w:p w14:paraId="39B60A63" w14:textId="77777777" w:rsidR="000E4641" w:rsidRDefault="000E4641"/>
        </w:tc>
      </w:tr>
      <w:tr w:rsidR="000E4641" w14:paraId="0F6A4E82" w14:textId="77777777" w:rsidTr="00EB7C2B">
        <w:trPr>
          <w:trHeight w:val="1728"/>
        </w:trPr>
        <w:tc>
          <w:tcPr>
            <w:tcW w:w="2158" w:type="dxa"/>
            <w:vMerge w:val="restart"/>
          </w:tcPr>
          <w:p w14:paraId="39DAB0A6" w14:textId="77777777" w:rsidR="000E4641" w:rsidRDefault="000E4641"/>
        </w:tc>
        <w:tc>
          <w:tcPr>
            <w:tcW w:w="542" w:type="dxa"/>
            <w:tcBorders>
              <w:top w:val="single" w:sz="18" w:space="0" w:color="476166" w:themeColor="accent1"/>
            </w:tcBorders>
          </w:tcPr>
          <w:p w14:paraId="15B7A5CD" w14:textId="77777777" w:rsidR="000E4641" w:rsidRDefault="000E4641" w:rsidP="00E74B29">
            <w:pPr>
              <w:jc w:val="center"/>
            </w:pPr>
          </w:p>
        </w:tc>
        <w:tc>
          <w:tcPr>
            <w:tcW w:w="5401" w:type="dxa"/>
            <w:gridSpan w:val="5"/>
            <w:vMerge/>
          </w:tcPr>
          <w:p w14:paraId="4160669D" w14:textId="77777777" w:rsidR="000E4641" w:rsidRDefault="000E4641" w:rsidP="00E74B29">
            <w:pPr>
              <w:jc w:val="center"/>
            </w:pPr>
          </w:p>
        </w:tc>
        <w:tc>
          <w:tcPr>
            <w:tcW w:w="540" w:type="dxa"/>
            <w:tcBorders>
              <w:top w:val="single" w:sz="18" w:space="0" w:color="476166" w:themeColor="accent1"/>
            </w:tcBorders>
          </w:tcPr>
          <w:p w14:paraId="2A4D7745" w14:textId="77777777" w:rsidR="000E4641" w:rsidRDefault="000E4641" w:rsidP="00E74B29">
            <w:pPr>
              <w:jc w:val="center"/>
            </w:pPr>
          </w:p>
        </w:tc>
        <w:tc>
          <w:tcPr>
            <w:tcW w:w="2158" w:type="dxa"/>
            <w:vMerge w:val="restart"/>
          </w:tcPr>
          <w:p w14:paraId="78E54A8F" w14:textId="77777777" w:rsidR="000E4641" w:rsidRDefault="000E4641"/>
        </w:tc>
      </w:tr>
      <w:tr w:rsidR="000E4641" w14:paraId="7B354B8F" w14:textId="77777777" w:rsidTr="00EB7C2B">
        <w:trPr>
          <w:trHeight w:val="1728"/>
        </w:trPr>
        <w:tc>
          <w:tcPr>
            <w:tcW w:w="2158" w:type="dxa"/>
            <w:vMerge/>
          </w:tcPr>
          <w:p w14:paraId="7C527CC2" w14:textId="77777777" w:rsidR="000E4641" w:rsidRDefault="000E4641"/>
        </w:tc>
        <w:tc>
          <w:tcPr>
            <w:tcW w:w="542" w:type="dxa"/>
          </w:tcPr>
          <w:p w14:paraId="03890CC6" w14:textId="77777777" w:rsidR="000E4641" w:rsidRDefault="000E4641" w:rsidP="00E74B29">
            <w:pPr>
              <w:jc w:val="center"/>
            </w:pPr>
          </w:p>
        </w:tc>
        <w:tc>
          <w:tcPr>
            <w:tcW w:w="5401" w:type="dxa"/>
            <w:gridSpan w:val="5"/>
            <w:vMerge/>
          </w:tcPr>
          <w:p w14:paraId="3BBBC9CB" w14:textId="77777777" w:rsidR="000E4641" w:rsidRDefault="000E4641" w:rsidP="00E74B29">
            <w:pPr>
              <w:jc w:val="center"/>
            </w:pPr>
          </w:p>
        </w:tc>
        <w:tc>
          <w:tcPr>
            <w:tcW w:w="540" w:type="dxa"/>
          </w:tcPr>
          <w:p w14:paraId="2E393DA0" w14:textId="77777777" w:rsidR="000E4641" w:rsidRDefault="000E4641" w:rsidP="00E74B29">
            <w:pPr>
              <w:jc w:val="center"/>
            </w:pPr>
          </w:p>
        </w:tc>
        <w:tc>
          <w:tcPr>
            <w:tcW w:w="2158" w:type="dxa"/>
            <w:vMerge/>
          </w:tcPr>
          <w:p w14:paraId="64FDE489" w14:textId="77777777" w:rsidR="000E4641" w:rsidRDefault="000E4641"/>
        </w:tc>
      </w:tr>
    </w:tbl>
    <w:p w14:paraId="46A0AD73" w14:textId="77777777" w:rsidR="002D2200" w:rsidRDefault="002D2200"/>
    <w:p w14:paraId="1D2B0266"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14:paraId="3463BE66" w14:textId="77777777" w:rsidTr="00EB7C2B">
        <w:trPr>
          <w:trHeight w:val="2537"/>
        </w:trPr>
        <w:tc>
          <w:tcPr>
            <w:tcW w:w="2158" w:type="dxa"/>
            <w:gridSpan w:val="2"/>
          </w:tcPr>
          <w:p w14:paraId="1607D2EE" w14:textId="44936D6F" w:rsidR="0048120C" w:rsidRDefault="00EB7C2B">
            <w:r w:rsidRPr="004909D9">
              <w:rPr>
                <w:noProof/>
                <w:lang w:val="en-AU" w:eastAsia="en-AU"/>
              </w:rPr>
              <w:drawing>
                <wp:anchor distT="0" distB="0" distL="114300" distR="114300" simplePos="0" relativeHeight="251645952" behindDoc="1" locked="1" layoutInCell="1" allowOverlap="1" wp14:anchorId="69294CF0" wp14:editId="6972AD82">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r w:rsidR="004D249F">
              <w:rPr>
                <w:noProof/>
                <w:lang w:val="en-AU" w:eastAsia="en-AU"/>
              </w:rPr>
              <w:t>P</w:t>
            </w:r>
          </w:p>
        </w:tc>
        <w:tc>
          <w:tcPr>
            <w:tcW w:w="2158" w:type="dxa"/>
            <w:tcBorders>
              <w:bottom w:val="single" w:sz="18" w:space="0" w:color="476166" w:themeColor="accent1"/>
            </w:tcBorders>
          </w:tcPr>
          <w:p w14:paraId="4533C010" w14:textId="77777777" w:rsidR="0048120C" w:rsidRDefault="0048120C"/>
        </w:tc>
        <w:tc>
          <w:tcPr>
            <w:tcW w:w="2158" w:type="dxa"/>
            <w:gridSpan w:val="3"/>
            <w:tcBorders>
              <w:bottom w:val="single" w:sz="18" w:space="0" w:color="476166" w:themeColor="accent1"/>
            </w:tcBorders>
          </w:tcPr>
          <w:p w14:paraId="6D5C0A37" w14:textId="77777777" w:rsidR="0048120C" w:rsidRDefault="0048120C"/>
        </w:tc>
        <w:tc>
          <w:tcPr>
            <w:tcW w:w="2158" w:type="dxa"/>
            <w:tcBorders>
              <w:bottom w:val="single" w:sz="18" w:space="0" w:color="476166" w:themeColor="accent1"/>
            </w:tcBorders>
          </w:tcPr>
          <w:p w14:paraId="7F00C91A" w14:textId="77777777" w:rsidR="0048120C" w:rsidRDefault="0048120C"/>
        </w:tc>
        <w:tc>
          <w:tcPr>
            <w:tcW w:w="2158" w:type="dxa"/>
            <w:gridSpan w:val="2"/>
          </w:tcPr>
          <w:p w14:paraId="5C2FE4A7" w14:textId="77777777" w:rsidR="0048120C" w:rsidRDefault="0048120C"/>
        </w:tc>
      </w:tr>
      <w:tr w:rsidR="0048120C" w14:paraId="6F8CE768" w14:textId="77777777" w:rsidTr="00EB7C2B">
        <w:trPr>
          <w:trHeight w:val="800"/>
        </w:trPr>
        <w:tc>
          <w:tcPr>
            <w:tcW w:w="2158" w:type="dxa"/>
            <w:gridSpan w:val="2"/>
            <w:tcBorders>
              <w:right w:val="single" w:sz="18" w:space="0" w:color="476166" w:themeColor="accent1"/>
            </w:tcBorders>
          </w:tcPr>
          <w:p w14:paraId="718C1FD3"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7ADDA83" w14:textId="62DB925F" w:rsidR="0048120C" w:rsidRDefault="00E16DF3" w:rsidP="00EB7C2B">
            <w:pPr>
              <w:pStyle w:val="Heading4"/>
            </w:pPr>
            <w:r>
              <w:t>Approach 1: Mono</w:t>
            </w:r>
            <w:r w:rsidR="004D249F">
              <w:t>-</w:t>
            </w:r>
            <w:r>
              <w:t>servo Gear Gripper</w:t>
            </w:r>
          </w:p>
        </w:tc>
        <w:tc>
          <w:tcPr>
            <w:tcW w:w="2158" w:type="dxa"/>
            <w:gridSpan w:val="2"/>
            <w:tcBorders>
              <w:left w:val="single" w:sz="18" w:space="0" w:color="476166" w:themeColor="accent1"/>
            </w:tcBorders>
          </w:tcPr>
          <w:p w14:paraId="53A4ACFA" w14:textId="77777777" w:rsidR="0048120C" w:rsidRDefault="0048120C"/>
        </w:tc>
      </w:tr>
      <w:tr w:rsidR="0048120C" w14:paraId="213A2343" w14:textId="77777777" w:rsidTr="00EB7C2B">
        <w:tc>
          <w:tcPr>
            <w:tcW w:w="2158" w:type="dxa"/>
            <w:gridSpan w:val="2"/>
          </w:tcPr>
          <w:p w14:paraId="0B9672E7" w14:textId="77777777" w:rsidR="0048120C" w:rsidRDefault="0048120C"/>
        </w:tc>
        <w:tc>
          <w:tcPr>
            <w:tcW w:w="2158" w:type="dxa"/>
            <w:tcBorders>
              <w:top w:val="single" w:sz="18" w:space="0" w:color="476166" w:themeColor="accent1"/>
            </w:tcBorders>
          </w:tcPr>
          <w:p w14:paraId="25C2AD9C" w14:textId="77777777" w:rsidR="0048120C" w:rsidRDefault="0048120C"/>
        </w:tc>
        <w:tc>
          <w:tcPr>
            <w:tcW w:w="2158" w:type="dxa"/>
            <w:gridSpan w:val="3"/>
            <w:tcBorders>
              <w:top w:val="single" w:sz="18" w:space="0" w:color="476166" w:themeColor="accent1"/>
            </w:tcBorders>
          </w:tcPr>
          <w:p w14:paraId="388AFB29" w14:textId="77777777" w:rsidR="0048120C" w:rsidRDefault="0048120C"/>
        </w:tc>
        <w:tc>
          <w:tcPr>
            <w:tcW w:w="2158" w:type="dxa"/>
            <w:tcBorders>
              <w:top w:val="single" w:sz="18" w:space="0" w:color="476166" w:themeColor="accent1"/>
            </w:tcBorders>
          </w:tcPr>
          <w:p w14:paraId="46D2244B" w14:textId="77777777" w:rsidR="0048120C" w:rsidRDefault="0048120C"/>
        </w:tc>
        <w:tc>
          <w:tcPr>
            <w:tcW w:w="2158" w:type="dxa"/>
            <w:gridSpan w:val="2"/>
          </w:tcPr>
          <w:p w14:paraId="06C72745" w14:textId="77777777" w:rsidR="0048120C" w:rsidRDefault="0048120C"/>
        </w:tc>
      </w:tr>
      <w:tr w:rsidR="0048120C" w14:paraId="2DE80274" w14:textId="77777777" w:rsidTr="004D249F">
        <w:trPr>
          <w:trHeight w:val="3749"/>
        </w:trPr>
        <w:tc>
          <w:tcPr>
            <w:tcW w:w="1079" w:type="dxa"/>
          </w:tcPr>
          <w:p w14:paraId="4E6786B9" w14:textId="77777777" w:rsidR="0048120C" w:rsidRDefault="0048120C"/>
        </w:tc>
        <w:tc>
          <w:tcPr>
            <w:tcW w:w="8632" w:type="dxa"/>
            <w:gridSpan w:val="7"/>
            <w:tcBorders>
              <w:top w:val="single" w:sz="18" w:space="0" w:color="476166" w:themeColor="accent1"/>
              <w:bottom w:val="single" w:sz="18" w:space="0" w:color="476166" w:themeColor="accent1"/>
            </w:tcBorders>
          </w:tcPr>
          <w:p w14:paraId="40812739" w14:textId="54EC0753" w:rsidR="00BE0C5A" w:rsidRPr="00BE0C5A" w:rsidRDefault="004D249F" w:rsidP="00BE0C5A">
            <w:r w:rsidRPr="00BE0C5A">
              <w:rPr>
                <w:noProof/>
              </w:rPr>
              <w:drawing>
                <wp:anchor distT="0" distB="0" distL="114300" distR="114300" simplePos="0" relativeHeight="251648000" behindDoc="1" locked="0" layoutInCell="1" allowOverlap="1" wp14:anchorId="56F2A18B" wp14:editId="4AC76CFE">
                  <wp:simplePos x="0" y="0"/>
                  <wp:positionH relativeFrom="column">
                    <wp:posOffset>3097530</wp:posOffset>
                  </wp:positionH>
                  <wp:positionV relativeFrom="page">
                    <wp:posOffset>120650</wp:posOffset>
                  </wp:positionV>
                  <wp:extent cx="2383790" cy="1998345"/>
                  <wp:effectExtent l="0" t="0" r="0" b="1905"/>
                  <wp:wrapTight wrapText="bothSides">
                    <wp:wrapPolygon edited="0">
                      <wp:start x="0" y="0"/>
                      <wp:lineTo x="0" y="21415"/>
                      <wp:lineTo x="21404" y="21415"/>
                      <wp:lineTo x="21404" y="0"/>
                      <wp:lineTo x="0" y="0"/>
                    </wp:wrapPolygon>
                  </wp:wrapTight>
                  <wp:docPr id="191796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6112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1998345"/>
                          </a:xfrm>
                          <a:prstGeom prst="rect">
                            <a:avLst/>
                          </a:prstGeom>
                        </pic:spPr>
                      </pic:pic>
                    </a:graphicData>
                  </a:graphic>
                </wp:anchor>
              </w:drawing>
            </w:r>
          </w:p>
          <w:p w14:paraId="74A848B0" w14:textId="1D2FFC3A" w:rsidR="0048120C" w:rsidRPr="0048120C" w:rsidRDefault="004D249F" w:rsidP="0048120C">
            <w:pPr>
              <w:pStyle w:val="Heading5"/>
            </w:pPr>
            <w:r>
              <w:t>The Assembly</w:t>
            </w:r>
          </w:p>
          <w:p w14:paraId="76F96DD6" w14:textId="77777777" w:rsidR="0048120C" w:rsidRDefault="0048120C" w:rsidP="0048120C"/>
          <w:p w14:paraId="5BBD858E" w14:textId="42CC1AEE" w:rsidR="0048120C" w:rsidRDefault="00000000" w:rsidP="004D249F">
            <w:pPr>
              <w:pStyle w:val="Text"/>
            </w:pPr>
            <w:r>
              <w:rPr>
                <w:noProof/>
              </w:rPr>
              <w:pict w14:anchorId="1FC69A15">
                <v:shape id="_x0000_s2063" type="#_x0000_t202" style="position:absolute;margin-left:415.25pt;margin-top:25pt;width:18pt;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" filled="f" stroked="f" strokeweight="1pt">
                  <v:stroke miterlimit="4"/>
                  <v:textbox style="mso-fit-shape-to-text:t" inset="4pt,4pt,4pt,4pt">
                    <w:txbxContent>
                      <w:p w14:paraId="13E214D9" w14:textId="7E994FD3" w:rsidR="00B46AD6" w:rsidRPr="00B46AD6" w:rsidRDefault="00B46AD6" w:rsidP="00B46AD6">
                        <w:pPr>
                          <w:rPr>
                            <w:lang w:val="en-IN"/>
                          </w:rPr>
                        </w:pPr>
                        <w:r>
                          <w:rPr>
                            <w:lang w:val="en-IN"/>
                          </w:rPr>
                          <w:t>Z</w:t>
                        </w:r>
                      </w:p>
                    </w:txbxContent>
                  </v:textbox>
                </v:shape>
              </w:pict>
            </w:r>
            <w:r>
              <w:rPr>
                <w:noProof/>
              </w:rPr>
              <w:pict w14:anchorId="07ABAABB">
                <v:shapetype id="_x0000_t32" coordsize="21600,21600" o:spt="32" o:oned="t" path="m,l21600,21600e" filled="f">
                  <v:path arrowok="t" fillok="f" o:connecttype="none"/>
                  <o:lock v:ext="edit" shapetype="t"/>
                </v:shapetype>
                <v:shape id="Straight Arrow Connector 3" o:spid="_x0000_s2062" type="#_x0000_t32" style="position:absolute;margin-left:422.45pt;margin-top:42.15pt;width:0;height:38.1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" strokeweight="3pt">
                  <v:stroke endarrow="block" miterlimit="4" joinstyle="miter"/>
                </v:shape>
              </w:pict>
            </w:r>
            <w:r w:rsidR="004D249F">
              <w:t xml:space="preserve">The figure alongside shows the final CAD image of the </w:t>
            </w:r>
            <w:proofErr w:type="spellStart"/>
            <w:r w:rsidR="004D249F">
              <w:t>SolidEdge</w:t>
            </w:r>
            <w:proofErr w:type="spellEnd"/>
            <w:r w:rsidR="004D249F">
              <w:t xml:space="preserve"> assembly of the Mono-servo Gear Gripper.</w:t>
            </w:r>
          </w:p>
          <w:p w14:paraId="0351B2BA" w14:textId="406BB1DC" w:rsidR="004D249F" w:rsidRDefault="004D249F" w:rsidP="004D249F"/>
          <w:p w14:paraId="37946DE3" w14:textId="7A974AF8" w:rsidR="00B46AD6" w:rsidRDefault="00B46AD6" w:rsidP="004D249F"/>
          <w:p w14:paraId="7CB3AA62" w14:textId="5D002CA6" w:rsidR="00B46AD6" w:rsidRDefault="00000000" w:rsidP="004D249F">
            <w:r>
              <w:rPr>
                <w:noProof/>
              </w:rPr>
              <w:pict w14:anchorId="61755784">
                <v:shape id="Straight Arrow Connector 2" o:spid="_x0000_s2061" type="#_x0000_t32" alt="X" style="position:absolute;margin-left:394.55pt;margin-top:6.6pt;width:26.4pt;height:19.2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" strokeweight="3pt">
                  <v:stroke endarrow="block" miterlimit="4" joinstyle="miter"/>
                </v:shape>
              </w:pict>
            </w:r>
          </w:p>
          <w:p w14:paraId="71039D65" w14:textId="30D10DD3" w:rsidR="00B46AD6" w:rsidRDefault="00B46AD6" w:rsidP="004D249F">
            <w:r>
              <w:t xml:space="preserve">          </w:t>
            </w:r>
          </w:p>
          <w:p w14:paraId="0320993F" w14:textId="02C2A8B4" w:rsidR="00B46AD6" w:rsidRDefault="00B46AD6" w:rsidP="004D249F"/>
          <w:p w14:paraId="7B75ED00" w14:textId="64918A5B" w:rsidR="00B46AD6" w:rsidRPr="004D249F" w:rsidRDefault="00B46AD6" w:rsidP="004D249F"/>
        </w:tc>
        <w:tc>
          <w:tcPr>
            <w:tcW w:w="1079" w:type="dxa"/>
          </w:tcPr>
          <w:p w14:paraId="76120F75" w14:textId="6C6D0F9A" w:rsidR="0048120C" w:rsidRDefault="00000000">
            <w:r>
              <w:rPr>
                <w:noProof/>
              </w:rPr>
              <w:pict w14:anchorId="265187CD">
                <v:shape id="_x0000_s2060" type="#_x0000_t32" alt="X" style="position:absolute;margin-left:-10.95pt;margin-top:136.7pt;width:30pt;height:17.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" strokeweight="3pt">
                  <v:stroke endarrow="block" miterlimit="4" joinstyle="miter"/>
                </v:shape>
              </w:pict>
            </w:r>
          </w:p>
        </w:tc>
      </w:tr>
      <w:tr w:rsidR="0048120C" w14:paraId="6C757599" w14:textId="77777777" w:rsidTr="00EB7C2B">
        <w:trPr>
          <w:trHeight w:val="730"/>
        </w:trPr>
        <w:tc>
          <w:tcPr>
            <w:tcW w:w="1079" w:type="dxa"/>
          </w:tcPr>
          <w:p w14:paraId="38B2D4DD" w14:textId="77777777" w:rsidR="0048120C" w:rsidRDefault="0048120C"/>
        </w:tc>
        <w:tc>
          <w:tcPr>
            <w:tcW w:w="3956" w:type="dxa"/>
            <w:gridSpan w:val="3"/>
            <w:tcBorders>
              <w:top w:val="single" w:sz="18" w:space="0" w:color="476166" w:themeColor="accent1"/>
            </w:tcBorders>
          </w:tcPr>
          <w:p w14:paraId="3F9CE905" w14:textId="7F2CB77D" w:rsidR="0048120C" w:rsidRDefault="004D249F" w:rsidP="0048120C">
            <w:pPr>
              <w:pStyle w:val="Heading5"/>
            </w:pPr>
            <w:r>
              <w:t>Fundamental Principle of Working</w:t>
            </w:r>
          </w:p>
          <w:p w14:paraId="01A42A47" w14:textId="77777777" w:rsidR="0048120C" w:rsidRPr="0048120C" w:rsidRDefault="0048120C" w:rsidP="0048120C"/>
        </w:tc>
        <w:tc>
          <w:tcPr>
            <w:tcW w:w="719" w:type="dxa"/>
            <w:tcBorders>
              <w:top w:val="single" w:sz="18" w:space="0" w:color="476166" w:themeColor="accent1"/>
            </w:tcBorders>
          </w:tcPr>
          <w:p w14:paraId="11F6A7E2" w14:textId="77777777" w:rsidR="0048120C" w:rsidRDefault="0048120C"/>
        </w:tc>
        <w:tc>
          <w:tcPr>
            <w:tcW w:w="3957" w:type="dxa"/>
            <w:gridSpan w:val="3"/>
            <w:tcBorders>
              <w:top w:val="single" w:sz="18" w:space="0" w:color="476166" w:themeColor="accent1"/>
            </w:tcBorders>
          </w:tcPr>
          <w:p w14:paraId="3E934485" w14:textId="3DB2BDFE" w:rsidR="0048120C" w:rsidRDefault="00000000">
            <w:r>
              <w:rPr>
                <w:noProof/>
              </w:rPr>
              <w:pict w14:anchorId="69663332">
                <v:shape id="Text Box 4" o:spid="_x0000_s2059" type="#_x0000_t202" style="position:absolute;margin-left:143.1pt;margin-top:-38.9pt;width:27pt;height: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" filled="f" stroked="f" strokeweight="1pt">
                  <v:stroke miterlimit="4"/>
                  <v:textbox style="mso-fit-shape-to-text:t" inset="4pt,4pt,4pt,4pt">
                    <w:txbxContent>
                      <w:p w14:paraId="55A8227C" w14:textId="408C6E85" w:rsidR="00B46AD6" w:rsidRPr="00B46AD6" w:rsidRDefault="00B46AD6" w:rsidP="00B46AD6">
                        <w:pPr>
                          <w:rPr>
                            <w:lang w:val="en-IN"/>
                          </w:rPr>
                        </w:pPr>
                        <w:r>
                          <w:rPr>
                            <w:lang w:val="en-IN"/>
                          </w:rPr>
                          <w:t>-Y</w:t>
                        </w:r>
                      </w:p>
                    </w:txbxContent>
                  </v:textbox>
                </v:shape>
              </w:pict>
            </w:r>
          </w:p>
        </w:tc>
        <w:tc>
          <w:tcPr>
            <w:tcW w:w="1079" w:type="dxa"/>
          </w:tcPr>
          <w:p w14:paraId="32B8893B" w14:textId="2D1F0583" w:rsidR="0048120C" w:rsidRDefault="00000000">
            <w:r>
              <w:rPr>
                <w:noProof/>
              </w:rPr>
              <w:pict w14:anchorId="2976C706">
                <v:shape id="_x0000_s2058" type="#_x0000_t202" style="position:absolute;margin-left:18.45pt;margin-top:-39.05pt;width:18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" filled="f" stroked="f" strokeweight="1pt">
                  <v:stroke miterlimit="4"/>
                  <v:textbox style="mso-fit-shape-to-text:t" inset="4pt,4pt,4pt,4pt">
                    <w:txbxContent>
                      <w:p w14:paraId="676A357B" w14:textId="7F6577FA" w:rsidR="00B46AD6" w:rsidRPr="00B46AD6" w:rsidRDefault="00B46AD6" w:rsidP="00B46AD6">
                        <w:pPr>
                          <w:rPr>
                            <w:lang w:val="en-IN"/>
                          </w:rPr>
                        </w:pPr>
                        <w:r>
                          <w:rPr>
                            <w:lang w:val="en-IN"/>
                          </w:rPr>
                          <w:t>X</w:t>
                        </w:r>
                      </w:p>
                    </w:txbxContent>
                  </v:textbox>
                </v:shape>
              </w:pict>
            </w:r>
          </w:p>
        </w:tc>
      </w:tr>
      <w:tr w:rsidR="0048120C" w14:paraId="123B4528" w14:textId="77777777" w:rsidTr="00EB7C2B">
        <w:trPr>
          <w:trHeight w:val="3990"/>
        </w:trPr>
        <w:tc>
          <w:tcPr>
            <w:tcW w:w="1079" w:type="dxa"/>
          </w:tcPr>
          <w:p w14:paraId="712D4E43" w14:textId="77777777" w:rsidR="0048120C" w:rsidRDefault="0048120C"/>
        </w:tc>
        <w:tc>
          <w:tcPr>
            <w:tcW w:w="3956" w:type="dxa"/>
            <w:gridSpan w:val="3"/>
          </w:tcPr>
          <w:p w14:paraId="32A70366" w14:textId="77777777" w:rsidR="0048120C" w:rsidRDefault="004D249F" w:rsidP="00837914">
            <w:pPr>
              <w:pStyle w:val="Text"/>
            </w:pPr>
            <w:r>
              <w:t>The gripper consists of a lower wrist module which contains a rectangular dead volume to house one servo motor with a microcontroller.</w:t>
            </w:r>
          </w:p>
          <w:p w14:paraId="6F226B00" w14:textId="77777777" w:rsidR="004D249F" w:rsidRDefault="004D249F" w:rsidP="00837914">
            <w:pPr>
              <w:pStyle w:val="Text"/>
            </w:pPr>
          </w:p>
          <w:p w14:paraId="72205EE4" w14:textId="5C30AB52" w:rsidR="004D249F" w:rsidRDefault="004D249F" w:rsidP="00837914">
            <w:pPr>
              <w:pStyle w:val="Text"/>
            </w:pPr>
            <w:r>
              <w:t xml:space="preserve">The Servomotor </w:t>
            </w:r>
            <w:r w:rsidR="00B46AD6">
              <w:t>shaft</w:t>
            </w:r>
            <w:r>
              <w:t xml:space="preserve"> will pass through center to the gearbox palm module where it is connected to </w:t>
            </w:r>
            <w:r w:rsidR="00B46AD6">
              <w:t>2 stacked gears. Refer gear layout</w:t>
            </w:r>
            <w:r w:rsidR="006A22C4">
              <w:t xml:space="preserve"> in Gearset.</w:t>
            </w:r>
          </w:p>
        </w:tc>
        <w:tc>
          <w:tcPr>
            <w:tcW w:w="719" w:type="dxa"/>
          </w:tcPr>
          <w:p w14:paraId="5EE54916" w14:textId="77777777" w:rsidR="0048120C" w:rsidRDefault="0048120C" w:rsidP="0048120C">
            <w:pPr>
              <w:pStyle w:val="Text"/>
            </w:pPr>
          </w:p>
        </w:tc>
        <w:tc>
          <w:tcPr>
            <w:tcW w:w="3957" w:type="dxa"/>
            <w:gridSpan w:val="3"/>
          </w:tcPr>
          <w:p w14:paraId="4491143C" w14:textId="77777777" w:rsidR="0048120C" w:rsidRDefault="00B46AD6" w:rsidP="00837914">
            <w:pPr>
              <w:pStyle w:val="Text"/>
            </w:pPr>
            <w:r>
              <w:t>This gear mechanism transfers motion orthogonally from</w:t>
            </w:r>
            <w:r w:rsidR="00E22DEA">
              <w:t xml:space="preserve"> Beel Gear in</w:t>
            </w:r>
            <w:r>
              <w:t xml:space="preserve"> XY plane to move the Bevel </w:t>
            </w:r>
            <w:r w:rsidR="00E22DEA">
              <w:t xml:space="preserve">Gear &amp; </w:t>
            </w:r>
            <w:r>
              <w:t>Link (Refer Parts list Below) in the YZ plane</w:t>
            </w:r>
            <w:r w:rsidR="00E22DEA">
              <w:t xml:space="preserve">. </w:t>
            </w:r>
          </w:p>
          <w:p w14:paraId="0FCA5573" w14:textId="77777777" w:rsidR="00E22DEA" w:rsidRDefault="00E22DEA" w:rsidP="00837914">
            <w:pPr>
              <w:pStyle w:val="Text"/>
            </w:pPr>
          </w:p>
          <w:p w14:paraId="1D31BF5D" w14:textId="4DDE888C" w:rsidR="00E22DEA" w:rsidRDefault="00E22DEA" w:rsidP="00837914">
            <w:pPr>
              <w:pStyle w:val="Text"/>
            </w:pPr>
            <w:r>
              <w:t xml:space="preserve">The RPM speed of Thumb of Gripper is not same as that of bi-fingers and thus the approach to </w:t>
            </w:r>
            <w:r w:rsidR="00447F5B">
              <w:t>pick up</w:t>
            </w:r>
            <w:r>
              <w:t xml:space="preserve"> the object must start not at the origin but by some distance dev in Y’ axis.</w:t>
            </w:r>
          </w:p>
        </w:tc>
        <w:tc>
          <w:tcPr>
            <w:tcW w:w="1079" w:type="dxa"/>
          </w:tcPr>
          <w:p w14:paraId="18871B9E" w14:textId="77777777" w:rsidR="0048120C" w:rsidRDefault="0048120C"/>
        </w:tc>
      </w:tr>
    </w:tbl>
    <w:p w14:paraId="06D8D152" w14:textId="77777777" w:rsidR="0048120C" w:rsidRDefault="0048120C"/>
    <w:p w14:paraId="46E2FCB2"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7E7573" w14:paraId="31F51105" w14:textId="77777777" w:rsidTr="00EB7C2B">
        <w:tc>
          <w:tcPr>
            <w:tcW w:w="1079" w:type="dxa"/>
          </w:tcPr>
          <w:p w14:paraId="0D052490" w14:textId="77777777" w:rsidR="007E7573" w:rsidRPr="00E74B29" w:rsidRDefault="007E7573" w:rsidP="00674F72">
            <w:pPr>
              <w:pStyle w:val="Footer"/>
            </w:pPr>
          </w:p>
        </w:tc>
        <w:tc>
          <w:tcPr>
            <w:tcW w:w="5395" w:type="dxa"/>
          </w:tcPr>
          <w:p w14:paraId="1958715F" w14:textId="4F2C5BA6" w:rsidR="007E7573" w:rsidRPr="00874FE7" w:rsidRDefault="009A3921" w:rsidP="00674F72">
            <w:pPr>
              <w:pStyle w:val="Footer"/>
            </w:pPr>
            <w:r>
              <w:t>MECHATRONICS REPORT</w:t>
            </w:r>
            <w:r w:rsidR="004D249F">
              <w:t xml:space="preserve"> – 3.1.1</w:t>
            </w:r>
          </w:p>
        </w:tc>
        <w:tc>
          <w:tcPr>
            <w:tcW w:w="3237" w:type="dxa"/>
          </w:tcPr>
          <w:p w14:paraId="710200CE" w14:textId="77777777" w:rsidR="007E7573" w:rsidRPr="00E74B29" w:rsidRDefault="00000000" w:rsidP="00EB7C2B">
            <w:pPr>
              <w:pStyle w:val="Footer"/>
              <w:jc w:val="right"/>
            </w:pPr>
            <w:sdt>
              <w:sdtPr>
                <w:id w:val="58290327"/>
                <w:placeholder>
                  <w:docPart w:val="E49F057D3D4846C3B300CDC81E20A216"/>
                </w:placeholder>
                <w:temporary/>
                <w:showingPlcHdr/>
                <w15:appearance w15:val="hidden"/>
              </w:sdtPr>
              <w:sdtContent>
                <w:r w:rsidR="00EB7C2B" w:rsidRPr="00E74B29">
                  <w:t xml:space="preserve">PAGE </w:t>
                </w:r>
                <w:r w:rsidR="00EB7C2B">
                  <w:t>3</w:t>
                </w:r>
              </w:sdtContent>
            </w:sdt>
          </w:p>
        </w:tc>
        <w:tc>
          <w:tcPr>
            <w:tcW w:w="1079" w:type="dxa"/>
          </w:tcPr>
          <w:p w14:paraId="74E5E0FC" w14:textId="77777777" w:rsidR="007E7573" w:rsidRPr="00E74B29" w:rsidRDefault="007E7573" w:rsidP="00674F72">
            <w:pPr>
              <w:pStyle w:val="Footer"/>
            </w:pPr>
          </w:p>
        </w:tc>
      </w:tr>
    </w:tbl>
    <w:p w14:paraId="0CF96A5F" w14:textId="05EF9892" w:rsidR="0037486C" w:rsidRDefault="00EB7C2B">
      <w:r>
        <w:br w:type="page"/>
      </w: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D249F" w14:paraId="48255F98" w14:textId="77777777" w:rsidTr="00674F72">
        <w:tc>
          <w:tcPr>
            <w:tcW w:w="2158" w:type="dxa"/>
            <w:gridSpan w:val="2"/>
          </w:tcPr>
          <w:p w14:paraId="6ACA7D87" w14:textId="77777777" w:rsidR="004D249F" w:rsidRDefault="004D249F" w:rsidP="00674F72"/>
        </w:tc>
        <w:tc>
          <w:tcPr>
            <w:tcW w:w="2158" w:type="dxa"/>
            <w:tcBorders>
              <w:top w:val="single" w:sz="18" w:space="0" w:color="476166" w:themeColor="accent1"/>
            </w:tcBorders>
          </w:tcPr>
          <w:p w14:paraId="753E8512" w14:textId="77777777" w:rsidR="004D249F" w:rsidRDefault="004D249F" w:rsidP="00674F72"/>
        </w:tc>
        <w:tc>
          <w:tcPr>
            <w:tcW w:w="2158" w:type="dxa"/>
            <w:gridSpan w:val="3"/>
            <w:tcBorders>
              <w:top w:val="single" w:sz="18" w:space="0" w:color="476166" w:themeColor="accent1"/>
            </w:tcBorders>
          </w:tcPr>
          <w:p w14:paraId="7A840C6E" w14:textId="77777777" w:rsidR="004D249F" w:rsidRDefault="004D249F" w:rsidP="00674F72"/>
        </w:tc>
        <w:tc>
          <w:tcPr>
            <w:tcW w:w="2158" w:type="dxa"/>
            <w:tcBorders>
              <w:top w:val="single" w:sz="18" w:space="0" w:color="476166" w:themeColor="accent1"/>
            </w:tcBorders>
          </w:tcPr>
          <w:p w14:paraId="36DDD2C5" w14:textId="77777777" w:rsidR="004D249F" w:rsidRDefault="004D249F" w:rsidP="00674F72"/>
        </w:tc>
        <w:tc>
          <w:tcPr>
            <w:tcW w:w="2158" w:type="dxa"/>
            <w:gridSpan w:val="2"/>
          </w:tcPr>
          <w:p w14:paraId="76EB9E50" w14:textId="77777777" w:rsidR="004D249F" w:rsidRDefault="004D249F" w:rsidP="00674F72"/>
        </w:tc>
      </w:tr>
      <w:tr w:rsidR="004D249F" w14:paraId="044AEFF2" w14:textId="77777777" w:rsidTr="00674F72">
        <w:trPr>
          <w:trHeight w:val="3749"/>
        </w:trPr>
        <w:tc>
          <w:tcPr>
            <w:tcW w:w="1079" w:type="dxa"/>
          </w:tcPr>
          <w:p w14:paraId="5CD11FDC" w14:textId="77777777" w:rsidR="004D249F" w:rsidRDefault="004D249F" w:rsidP="00674F72"/>
        </w:tc>
        <w:tc>
          <w:tcPr>
            <w:tcW w:w="8632" w:type="dxa"/>
            <w:gridSpan w:val="7"/>
            <w:tcBorders>
              <w:top w:val="single" w:sz="18" w:space="0" w:color="476166" w:themeColor="accent1"/>
              <w:bottom w:val="single" w:sz="18" w:space="0" w:color="476166" w:themeColor="accent1"/>
            </w:tcBorders>
          </w:tcPr>
          <w:p w14:paraId="1B70F32C" w14:textId="77777777" w:rsidR="004D249F" w:rsidRDefault="004D249F" w:rsidP="00674F72"/>
          <w:p w14:paraId="6680E38A" w14:textId="60B658E7" w:rsidR="00E22DEA" w:rsidRDefault="00E22DEA" w:rsidP="00674F72">
            <w:r>
              <w:t>3.1.1.1: Parts List</w:t>
            </w:r>
          </w:p>
          <w:p w14:paraId="2C4B0468" w14:textId="77777777" w:rsidR="00E22DEA" w:rsidRDefault="00E22DEA" w:rsidP="00674F72"/>
          <w:tbl>
            <w:tblPr>
              <w:tblStyle w:val="TableGrid"/>
              <w:tblW w:w="9267" w:type="dxa"/>
              <w:jc w:val="center"/>
              <w:tblLayout w:type="fixed"/>
              <w:tblLook w:val="04A0" w:firstRow="1" w:lastRow="0" w:firstColumn="1" w:lastColumn="0" w:noHBand="0" w:noVBand="1"/>
            </w:tblPr>
            <w:tblGrid>
              <w:gridCol w:w="1402"/>
              <w:gridCol w:w="2621"/>
              <w:gridCol w:w="2622"/>
              <w:gridCol w:w="2622"/>
            </w:tblGrid>
            <w:tr w:rsidR="00E22DEA" w14:paraId="69CAE0BD" w14:textId="77777777" w:rsidTr="00E22DEA">
              <w:trPr>
                <w:trHeight w:val="506"/>
                <w:jc w:val="center"/>
              </w:trPr>
              <w:tc>
                <w:tcPr>
                  <w:tcW w:w="1402" w:type="dxa"/>
                </w:tcPr>
                <w:p w14:paraId="0D861221" w14:textId="4B31284A" w:rsidR="00E22DEA" w:rsidRPr="00E22DEA" w:rsidRDefault="00E22DEA" w:rsidP="00E22DEA">
                  <w:pPr>
                    <w:jc w:val="center"/>
                    <w:rPr>
                      <w:b/>
                      <w:bCs/>
                      <w:sz w:val="22"/>
                      <w:szCs w:val="22"/>
                    </w:rPr>
                  </w:pPr>
                  <w:r w:rsidRPr="00E22DEA">
                    <w:rPr>
                      <w:b/>
                      <w:bCs/>
                      <w:sz w:val="22"/>
                      <w:szCs w:val="22"/>
                    </w:rPr>
                    <w:t>Sr. No.</w:t>
                  </w:r>
                </w:p>
              </w:tc>
              <w:tc>
                <w:tcPr>
                  <w:tcW w:w="2621" w:type="dxa"/>
                </w:tcPr>
                <w:p w14:paraId="6B724724" w14:textId="2E28F89F" w:rsidR="00E22DEA" w:rsidRPr="00E22DEA" w:rsidRDefault="00E22DEA" w:rsidP="00E22DEA">
                  <w:pPr>
                    <w:jc w:val="center"/>
                    <w:rPr>
                      <w:b/>
                      <w:bCs/>
                      <w:sz w:val="22"/>
                      <w:szCs w:val="22"/>
                    </w:rPr>
                  </w:pPr>
                  <w:r w:rsidRPr="00E22DEA">
                    <w:rPr>
                      <w:b/>
                      <w:bCs/>
                      <w:sz w:val="22"/>
                      <w:szCs w:val="22"/>
                    </w:rPr>
                    <w:t>Component</w:t>
                  </w:r>
                </w:p>
              </w:tc>
              <w:tc>
                <w:tcPr>
                  <w:tcW w:w="2622" w:type="dxa"/>
                </w:tcPr>
                <w:p w14:paraId="1A20110A" w14:textId="3550250E" w:rsidR="00E22DEA" w:rsidRPr="00E22DEA" w:rsidRDefault="00E22DEA" w:rsidP="00E22DEA">
                  <w:pPr>
                    <w:jc w:val="center"/>
                    <w:rPr>
                      <w:b/>
                      <w:bCs/>
                      <w:sz w:val="22"/>
                      <w:szCs w:val="22"/>
                    </w:rPr>
                  </w:pPr>
                  <w:r w:rsidRPr="00E22DEA">
                    <w:rPr>
                      <w:b/>
                      <w:bCs/>
                      <w:sz w:val="22"/>
                      <w:szCs w:val="22"/>
                    </w:rPr>
                    <w:t>Specifications</w:t>
                  </w:r>
                </w:p>
              </w:tc>
              <w:tc>
                <w:tcPr>
                  <w:tcW w:w="2622" w:type="dxa"/>
                </w:tcPr>
                <w:p w14:paraId="5B3A61E8" w14:textId="49CE4574" w:rsidR="00E22DEA" w:rsidRPr="00E22DEA" w:rsidRDefault="00E22DEA" w:rsidP="00E22DEA">
                  <w:pPr>
                    <w:jc w:val="center"/>
                    <w:rPr>
                      <w:b/>
                      <w:bCs/>
                      <w:sz w:val="22"/>
                      <w:szCs w:val="22"/>
                    </w:rPr>
                  </w:pPr>
                  <w:r w:rsidRPr="00E22DEA">
                    <w:rPr>
                      <w:b/>
                      <w:bCs/>
                      <w:sz w:val="22"/>
                      <w:szCs w:val="22"/>
                    </w:rPr>
                    <w:t>CAD</w:t>
                  </w:r>
                </w:p>
              </w:tc>
            </w:tr>
            <w:tr w:rsidR="00E22DEA" w14:paraId="4B1B2EB0" w14:textId="77777777" w:rsidTr="00E22DEA">
              <w:trPr>
                <w:trHeight w:val="2373"/>
                <w:jc w:val="center"/>
              </w:trPr>
              <w:tc>
                <w:tcPr>
                  <w:tcW w:w="1402" w:type="dxa"/>
                </w:tcPr>
                <w:p w14:paraId="271C9C3C" w14:textId="094B43C4" w:rsidR="00E22DEA" w:rsidRDefault="00E22DEA" w:rsidP="00E22DEA">
                  <w:pPr>
                    <w:jc w:val="center"/>
                  </w:pPr>
                  <w:r>
                    <w:t>1</w:t>
                  </w:r>
                </w:p>
              </w:tc>
              <w:tc>
                <w:tcPr>
                  <w:tcW w:w="2621" w:type="dxa"/>
                </w:tcPr>
                <w:p w14:paraId="0FA28104" w14:textId="04ABA435" w:rsidR="00E22DEA" w:rsidRDefault="00E22DEA" w:rsidP="00674F72">
                  <w:r>
                    <w:t>Wrist Module</w:t>
                  </w:r>
                </w:p>
              </w:tc>
              <w:tc>
                <w:tcPr>
                  <w:tcW w:w="2622" w:type="dxa"/>
                </w:tcPr>
                <w:p w14:paraId="683C3A69" w14:textId="4477DFAC" w:rsidR="00E22DEA" w:rsidRDefault="00E22DEA" w:rsidP="00E22DEA">
                  <w:pPr>
                    <w:pStyle w:val="ListParagraph"/>
                    <w:numPr>
                      <w:ilvl w:val="0"/>
                      <w:numId w:val="2"/>
                    </w:numPr>
                  </w:pPr>
                  <w:r>
                    <w:t>A space to accommodate 1 servo motor and 1 microcontroller</w:t>
                  </w:r>
                </w:p>
              </w:tc>
              <w:tc>
                <w:tcPr>
                  <w:tcW w:w="2622" w:type="dxa"/>
                </w:tcPr>
                <w:p w14:paraId="6999C4AE" w14:textId="246A523F" w:rsidR="00E22DEA" w:rsidRDefault="00370642" w:rsidP="00674F72">
                  <w:r w:rsidRPr="00370642">
                    <w:rPr>
                      <w:noProof/>
                    </w:rPr>
                    <w:drawing>
                      <wp:anchor distT="0" distB="0" distL="114300" distR="114300" simplePos="0" relativeHeight="251650048" behindDoc="0" locked="0" layoutInCell="1" allowOverlap="1" wp14:anchorId="1DE203A5" wp14:editId="1250E48D">
                        <wp:simplePos x="0" y="0"/>
                        <wp:positionH relativeFrom="column">
                          <wp:posOffset>-635</wp:posOffset>
                        </wp:positionH>
                        <wp:positionV relativeFrom="paragraph">
                          <wp:posOffset>160020</wp:posOffset>
                        </wp:positionV>
                        <wp:extent cx="1527810" cy="1135380"/>
                        <wp:effectExtent l="0" t="0" r="0" b="7620"/>
                        <wp:wrapSquare wrapText="bothSides"/>
                        <wp:docPr id="17745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9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27810" cy="1135380"/>
                                </a:xfrm>
                                <a:prstGeom prst="rect">
                                  <a:avLst/>
                                </a:prstGeom>
                              </pic:spPr>
                            </pic:pic>
                          </a:graphicData>
                        </a:graphic>
                      </wp:anchor>
                    </w:drawing>
                  </w:r>
                </w:p>
              </w:tc>
            </w:tr>
            <w:tr w:rsidR="00E22DEA" w14:paraId="7C8F14E6" w14:textId="77777777" w:rsidTr="00E22DEA">
              <w:trPr>
                <w:trHeight w:val="2484"/>
                <w:jc w:val="center"/>
              </w:trPr>
              <w:tc>
                <w:tcPr>
                  <w:tcW w:w="1402" w:type="dxa"/>
                </w:tcPr>
                <w:p w14:paraId="6CDAE9DB" w14:textId="27737AC4" w:rsidR="00E22DEA" w:rsidRDefault="00E22DEA" w:rsidP="00E22DEA">
                  <w:pPr>
                    <w:jc w:val="center"/>
                  </w:pPr>
                  <w:r>
                    <w:t>2</w:t>
                  </w:r>
                </w:p>
              </w:tc>
              <w:tc>
                <w:tcPr>
                  <w:tcW w:w="2621" w:type="dxa"/>
                </w:tcPr>
                <w:p w14:paraId="254A612F" w14:textId="2BD2066B" w:rsidR="00E22DEA" w:rsidRDefault="00370642" w:rsidP="00674F72">
                  <w:r>
                    <w:t>Gearbox – Palm</w:t>
                  </w:r>
                </w:p>
              </w:tc>
              <w:tc>
                <w:tcPr>
                  <w:tcW w:w="2622" w:type="dxa"/>
                </w:tcPr>
                <w:p w14:paraId="5608E2DB" w14:textId="77777777" w:rsidR="00370642" w:rsidRDefault="00370642" w:rsidP="00370642">
                  <w:pPr>
                    <w:pStyle w:val="ListParagraph"/>
                    <w:numPr>
                      <w:ilvl w:val="0"/>
                      <w:numId w:val="2"/>
                    </w:numPr>
                  </w:pPr>
                  <w:r>
                    <w:t>A container to accommodate gearset.</w:t>
                  </w:r>
                </w:p>
                <w:p w14:paraId="317F0DD5" w14:textId="079F6B0C" w:rsidR="00370642" w:rsidRDefault="00370642" w:rsidP="00370642">
                  <w:pPr>
                    <w:pStyle w:val="ListParagraph"/>
                    <w:numPr>
                      <w:ilvl w:val="0"/>
                      <w:numId w:val="2"/>
                    </w:numPr>
                  </w:pPr>
                  <w:r>
                    <w:t>Has a center opening (4mm) to allow servo shaft to enter it.</w:t>
                  </w:r>
                </w:p>
              </w:tc>
              <w:tc>
                <w:tcPr>
                  <w:tcW w:w="2622" w:type="dxa"/>
                </w:tcPr>
                <w:p w14:paraId="72428256" w14:textId="0CA74074" w:rsidR="00E22DEA" w:rsidRDefault="0055558B" w:rsidP="00674F72">
                  <w:r w:rsidRPr="0055558B">
                    <w:rPr>
                      <w:noProof/>
                    </w:rPr>
                    <w:drawing>
                      <wp:anchor distT="0" distB="0" distL="114300" distR="114300" simplePos="0" relativeHeight="251649024" behindDoc="0" locked="0" layoutInCell="1" allowOverlap="1" wp14:anchorId="076069DA" wp14:editId="5FAD3180">
                        <wp:simplePos x="0" y="0"/>
                        <wp:positionH relativeFrom="column">
                          <wp:posOffset>6985</wp:posOffset>
                        </wp:positionH>
                        <wp:positionV relativeFrom="paragraph">
                          <wp:posOffset>267970</wp:posOffset>
                        </wp:positionV>
                        <wp:extent cx="1527810" cy="1087120"/>
                        <wp:effectExtent l="0" t="0" r="0" b="0"/>
                        <wp:wrapSquare wrapText="bothSides"/>
                        <wp:docPr id="88468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27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27810" cy="1087120"/>
                                </a:xfrm>
                                <a:prstGeom prst="rect">
                                  <a:avLst/>
                                </a:prstGeom>
                              </pic:spPr>
                            </pic:pic>
                          </a:graphicData>
                        </a:graphic>
                      </wp:anchor>
                    </w:drawing>
                  </w:r>
                </w:p>
              </w:tc>
            </w:tr>
            <w:tr w:rsidR="00E22DEA" w14:paraId="09594BC9" w14:textId="77777777" w:rsidTr="00E22DEA">
              <w:trPr>
                <w:trHeight w:val="2373"/>
                <w:jc w:val="center"/>
              </w:trPr>
              <w:tc>
                <w:tcPr>
                  <w:tcW w:w="1402" w:type="dxa"/>
                </w:tcPr>
                <w:p w14:paraId="1821BEE8" w14:textId="14396C66" w:rsidR="00E22DEA" w:rsidRDefault="00E22DEA" w:rsidP="00E22DEA">
                  <w:pPr>
                    <w:jc w:val="center"/>
                  </w:pPr>
                  <w:r>
                    <w:t>3</w:t>
                  </w:r>
                </w:p>
              </w:tc>
              <w:tc>
                <w:tcPr>
                  <w:tcW w:w="2621" w:type="dxa"/>
                </w:tcPr>
                <w:p w14:paraId="61A58DCA" w14:textId="2DACA6DD" w:rsidR="00E22DEA" w:rsidRDefault="0055558B" w:rsidP="00674F72">
                  <w:r>
                    <w:t>Gearset (Assembly copied as a part in final assembly)</w:t>
                  </w:r>
                </w:p>
              </w:tc>
              <w:tc>
                <w:tcPr>
                  <w:tcW w:w="2622" w:type="dxa"/>
                </w:tcPr>
                <w:p w14:paraId="6289E66B" w14:textId="77777777" w:rsidR="00E22DEA" w:rsidRDefault="0055558B" w:rsidP="0055558B">
                  <w:pPr>
                    <w:pStyle w:val="ListParagraph"/>
                    <w:numPr>
                      <w:ilvl w:val="0"/>
                      <w:numId w:val="2"/>
                    </w:numPr>
                  </w:pPr>
                  <w:r>
                    <w:t>A combination of all spur gears</w:t>
                  </w:r>
                </w:p>
                <w:p w14:paraId="23035942" w14:textId="77777777" w:rsidR="0055558B" w:rsidRDefault="0055558B" w:rsidP="0055558B">
                  <w:pPr>
                    <w:pStyle w:val="ListParagraph"/>
                    <w:numPr>
                      <w:ilvl w:val="0"/>
                      <w:numId w:val="2"/>
                    </w:numPr>
                  </w:pPr>
                  <w:r>
                    <w:t>The RPM of Left Mono gear &lt; Right Bi Gears</w:t>
                  </w:r>
                </w:p>
                <w:p w14:paraId="273D7179" w14:textId="2306C104" w:rsidR="0055558B" w:rsidRDefault="0055558B" w:rsidP="0055558B">
                  <w:pPr>
                    <w:pStyle w:val="ListParagraph"/>
                    <w:numPr>
                      <w:ilvl w:val="0"/>
                      <w:numId w:val="2"/>
                    </w:numPr>
                  </w:pPr>
                  <w:r>
                    <w:t>The Bi-Gears have 15mm Support elevation.</w:t>
                  </w:r>
                </w:p>
              </w:tc>
              <w:tc>
                <w:tcPr>
                  <w:tcW w:w="2622" w:type="dxa"/>
                </w:tcPr>
                <w:p w14:paraId="7B3708CB" w14:textId="00E482BF" w:rsidR="00E22DEA" w:rsidRDefault="0055558B" w:rsidP="00674F72">
                  <w:r w:rsidRPr="0055558B">
                    <w:rPr>
                      <w:noProof/>
                    </w:rPr>
                    <w:drawing>
                      <wp:inline distT="0" distB="0" distL="0" distR="0" wp14:anchorId="597876FB" wp14:editId="3B6356A6">
                        <wp:extent cx="1765945" cy="1257300"/>
                        <wp:effectExtent l="0" t="0" r="5715" b="0"/>
                        <wp:docPr id="14426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2776" name=""/>
                                <pic:cNvPicPr/>
                              </pic:nvPicPr>
                              <pic:blipFill>
                                <a:blip r:embed="rId18"/>
                                <a:stretch>
                                  <a:fillRect/>
                                </a:stretch>
                              </pic:blipFill>
                              <pic:spPr>
                                <a:xfrm>
                                  <a:off x="0" y="0"/>
                                  <a:ext cx="1767818" cy="1258634"/>
                                </a:xfrm>
                                <a:prstGeom prst="rect">
                                  <a:avLst/>
                                </a:prstGeom>
                              </pic:spPr>
                            </pic:pic>
                          </a:graphicData>
                        </a:graphic>
                      </wp:inline>
                    </w:drawing>
                  </w:r>
                </w:p>
              </w:tc>
            </w:tr>
            <w:tr w:rsidR="00E22DEA" w14:paraId="1A9652E8" w14:textId="77777777" w:rsidTr="00E22DEA">
              <w:trPr>
                <w:trHeight w:val="2484"/>
                <w:jc w:val="center"/>
              </w:trPr>
              <w:tc>
                <w:tcPr>
                  <w:tcW w:w="1402" w:type="dxa"/>
                </w:tcPr>
                <w:p w14:paraId="41BD1132" w14:textId="7A004B8F" w:rsidR="00E22DEA" w:rsidRDefault="00E22DEA" w:rsidP="00E22DEA">
                  <w:pPr>
                    <w:jc w:val="center"/>
                  </w:pPr>
                  <w:r>
                    <w:t>4</w:t>
                  </w:r>
                </w:p>
              </w:tc>
              <w:tc>
                <w:tcPr>
                  <w:tcW w:w="2621" w:type="dxa"/>
                </w:tcPr>
                <w:p w14:paraId="0D498754" w14:textId="3E630124" w:rsidR="00E22DEA" w:rsidRDefault="0055558B" w:rsidP="00674F72">
                  <w:r>
                    <w:t>Bevel Link</w:t>
                  </w:r>
                </w:p>
              </w:tc>
              <w:tc>
                <w:tcPr>
                  <w:tcW w:w="2622" w:type="dxa"/>
                </w:tcPr>
                <w:p w14:paraId="52673B92" w14:textId="77777777" w:rsidR="00E22DEA" w:rsidRDefault="0055558B" w:rsidP="0055558B">
                  <w:pPr>
                    <w:pStyle w:val="ListParagraph"/>
                    <w:numPr>
                      <w:ilvl w:val="0"/>
                      <w:numId w:val="2"/>
                    </w:numPr>
                  </w:pPr>
                  <w:r>
                    <w:t>A link with a groove.</w:t>
                  </w:r>
                </w:p>
                <w:p w14:paraId="58D96506" w14:textId="22A27386" w:rsidR="0055558B" w:rsidRDefault="0055558B" w:rsidP="0055558B">
                  <w:pPr>
                    <w:pStyle w:val="ListParagraph"/>
                    <w:numPr>
                      <w:ilvl w:val="0"/>
                      <w:numId w:val="2"/>
                    </w:numPr>
                  </w:pPr>
                  <w:r>
                    <w:t>Attached on orthogonal Bevel in the YZ plane</w:t>
                  </w:r>
                </w:p>
              </w:tc>
              <w:tc>
                <w:tcPr>
                  <w:tcW w:w="2622" w:type="dxa"/>
                </w:tcPr>
                <w:p w14:paraId="27058A45" w14:textId="6134F3CF" w:rsidR="00E22DEA" w:rsidRDefault="0055558B" w:rsidP="00674F72">
                  <w:r w:rsidRPr="0055558B">
                    <w:rPr>
                      <w:noProof/>
                    </w:rPr>
                    <w:drawing>
                      <wp:inline distT="0" distB="0" distL="0" distR="0" wp14:anchorId="477A3BFE" wp14:editId="507C330D">
                        <wp:extent cx="1177290" cy="1454731"/>
                        <wp:effectExtent l="0" t="0" r="3810" b="0"/>
                        <wp:docPr id="97494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47889" name=""/>
                                <pic:cNvPicPr/>
                              </pic:nvPicPr>
                              <pic:blipFill>
                                <a:blip r:embed="rId19"/>
                                <a:stretch>
                                  <a:fillRect/>
                                </a:stretch>
                              </pic:blipFill>
                              <pic:spPr>
                                <a:xfrm>
                                  <a:off x="0" y="0"/>
                                  <a:ext cx="1179831" cy="1457870"/>
                                </a:xfrm>
                                <a:prstGeom prst="rect">
                                  <a:avLst/>
                                </a:prstGeom>
                              </pic:spPr>
                            </pic:pic>
                          </a:graphicData>
                        </a:graphic>
                      </wp:inline>
                    </w:drawing>
                  </w:r>
                </w:p>
              </w:tc>
            </w:tr>
            <w:tr w:rsidR="00E22DEA" w14:paraId="211915CA" w14:textId="77777777" w:rsidTr="00E22DEA">
              <w:trPr>
                <w:trHeight w:val="2373"/>
                <w:jc w:val="center"/>
              </w:trPr>
              <w:tc>
                <w:tcPr>
                  <w:tcW w:w="1402" w:type="dxa"/>
                </w:tcPr>
                <w:p w14:paraId="13F75FF5" w14:textId="785FAA3A" w:rsidR="00E22DEA" w:rsidRDefault="00E22DEA" w:rsidP="00E22DEA">
                  <w:pPr>
                    <w:jc w:val="center"/>
                  </w:pPr>
                  <w:r>
                    <w:t>5</w:t>
                  </w:r>
                </w:p>
              </w:tc>
              <w:tc>
                <w:tcPr>
                  <w:tcW w:w="2621" w:type="dxa"/>
                </w:tcPr>
                <w:p w14:paraId="1428ED08" w14:textId="4B39DCA6" w:rsidR="00E22DEA" w:rsidRDefault="00D64805" w:rsidP="00674F72">
                  <w:r>
                    <w:t>Link 1</w:t>
                  </w:r>
                </w:p>
              </w:tc>
              <w:tc>
                <w:tcPr>
                  <w:tcW w:w="2622" w:type="dxa"/>
                </w:tcPr>
                <w:p w14:paraId="50AE1436" w14:textId="77777777" w:rsidR="00E22DEA" w:rsidRDefault="00D64805" w:rsidP="00D64805">
                  <w:pPr>
                    <w:pStyle w:val="ListParagraph"/>
                    <w:numPr>
                      <w:ilvl w:val="0"/>
                      <w:numId w:val="2"/>
                    </w:numPr>
                  </w:pPr>
                  <w:r>
                    <w:t>A Link with a bi-groove slidable mechanism.</w:t>
                  </w:r>
                </w:p>
                <w:p w14:paraId="011A1A23" w14:textId="6F50A062" w:rsidR="00D64805" w:rsidRDefault="00D64805" w:rsidP="00D64805">
                  <w:pPr>
                    <w:pStyle w:val="ListParagraph"/>
                    <w:numPr>
                      <w:ilvl w:val="0"/>
                      <w:numId w:val="2"/>
                    </w:numPr>
                  </w:pPr>
                  <w:r>
                    <w:t xml:space="preserve">The groove will </w:t>
                  </w:r>
                  <w:proofErr w:type="gramStart"/>
                  <w:r>
                    <w:t>slide</w:t>
                  </w:r>
                  <w:proofErr w:type="gramEnd"/>
                  <w:r>
                    <w:t xml:space="preserve"> and a Pivot axle will go through the three ends.</w:t>
                  </w:r>
                </w:p>
              </w:tc>
              <w:tc>
                <w:tcPr>
                  <w:tcW w:w="2622" w:type="dxa"/>
                </w:tcPr>
                <w:p w14:paraId="6169561A" w14:textId="6D3761A0" w:rsidR="00E22DEA" w:rsidRDefault="0055558B" w:rsidP="00674F72">
                  <w:r w:rsidRPr="0055558B">
                    <w:rPr>
                      <w:noProof/>
                    </w:rPr>
                    <w:drawing>
                      <wp:anchor distT="0" distB="0" distL="114300" distR="114300" simplePos="0" relativeHeight="251651072" behindDoc="0" locked="0" layoutInCell="1" allowOverlap="1" wp14:anchorId="00A91A1C" wp14:editId="445CC206">
                        <wp:simplePos x="0" y="0"/>
                        <wp:positionH relativeFrom="column">
                          <wp:posOffset>327025</wp:posOffset>
                        </wp:positionH>
                        <wp:positionV relativeFrom="paragraph">
                          <wp:posOffset>0</wp:posOffset>
                        </wp:positionV>
                        <wp:extent cx="904931" cy="1554480"/>
                        <wp:effectExtent l="0" t="0" r="9525" b="7620"/>
                        <wp:wrapSquare wrapText="bothSides"/>
                        <wp:docPr id="2466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4024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04931" cy="1554480"/>
                                </a:xfrm>
                                <a:prstGeom prst="rect">
                                  <a:avLst/>
                                </a:prstGeom>
                              </pic:spPr>
                            </pic:pic>
                          </a:graphicData>
                        </a:graphic>
                      </wp:anchor>
                    </w:drawing>
                  </w:r>
                </w:p>
              </w:tc>
            </w:tr>
            <w:tr w:rsidR="00E22DEA" w14:paraId="7CDE3B72" w14:textId="77777777" w:rsidTr="00E22DEA">
              <w:trPr>
                <w:trHeight w:val="2484"/>
                <w:jc w:val="center"/>
              </w:trPr>
              <w:tc>
                <w:tcPr>
                  <w:tcW w:w="1402" w:type="dxa"/>
                </w:tcPr>
                <w:p w14:paraId="5A65AC5D" w14:textId="091267E3" w:rsidR="00E22DEA" w:rsidRDefault="00E22DEA" w:rsidP="00E22DEA">
                  <w:pPr>
                    <w:jc w:val="center"/>
                  </w:pPr>
                  <w:r>
                    <w:lastRenderedPageBreak/>
                    <w:t>6</w:t>
                  </w:r>
                </w:p>
              </w:tc>
              <w:tc>
                <w:tcPr>
                  <w:tcW w:w="2621" w:type="dxa"/>
                </w:tcPr>
                <w:p w14:paraId="09925EA7" w14:textId="6A4CD4EF" w:rsidR="00E22DEA" w:rsidRDefault="00D64805" w:rsidP="00674F72">
                  <w:r>
                    <w:t>Interphalangeal Hinge</w:t>
                  </w:r>
                </w:p>
              </w:tc>
              <w:tc>
                <w:tcPr>
                  <w:tcW w:w="2622" w:type="dxa"/>
                </w:tcPr>
                <w:p w14:paraId="57190097" w14:textId="77777777" w:rsidR="00E22DEA" w:rsidRDefault="00D64805" w:rsidP="00D64805">
                  <w:pPr>
                    <w:pStyle w:val="ListParagraph"/>
                    <w:numPr>
                      <w:ilvl w:val="0"/>
                      <w:numId w:val="2"/>
                    </w:numPr>
                  </w:pPr>
                  <w:r>
                    <w:t xml:space="preserve">The flat base of hinge is attached </w:t>
                  </w:r>
                  <w:proofErr w:type="gramStart"/>
                  <w:r>
                    <w:t>on flat</w:t>
                  </w:r>
                  <w:proofErr w:type="gramEnd"/>
                  <w:r>
                    <w:t xml:space="preserve"> base of Link 1.</w:t>
                  </w:r>
                </w:p>
                <w:p w14:paraId="4F45F19A" w14:textId="210C56EC" w:rsidR="00D64805" w:rsidRDefault="00D64805" w:rsidP="00D64805">
                  <w:pPr>
                    <w:pStyle w:val="ListParagraph"/>
                    <w:numPr>
                      <w:ilvl w:val="0"/>
                      <w:numId w:val="2"/>
                    </w:numPr>
                  </w:pPr>
                  <w:r>
                    <w:t>The Link 2 is connected to Link 1 through this Hinge.</w:t>
                  </w:r>
                </w:p>
              </w:tc>
              <w:tc>
                <w:tcPr>
                  <w:tcW w:w="2622" w:type="dxa"/>
                </w:tcPr>
                <w:p w14:paraId="49527EFB" w14:textId="5A5C561F" w:rsidR="00E22DEA" w:rsidRDefault="00D64805" w:rsidP="00674F72">
                  <w:r w:rsidRPr="00D64805">
                    <w:rPr>
                      <w:noProof/>
                    </w:rPr>
                    <w:drawing>
                      <wp:anchor distT="0" distB="0" distL="114300" distR="114300" simplePos="0" relativeHeight="251652096" behindDoc="0" locked="0" layoutInCell="1" allowOverlap="1" wp14:anchorId="2360C0D9" wp14:editId="358C40FD">
                        <wp:simplePos x="0" y="0"/>
                        <wp:positionH relativeFrom="column">
                          <wp:posOffset>45085</wp:posOffset>
                        </wp:positionH>
                        <wp:positionV relativeFrom="paragraph">
                          <wp:posOffset>216535</wp:posOffset>
                        </wp:positionV>
                        <wp:extent cx="1527810" cy="1143635"/>
                        <wp:effectExtent l="0" t="0" r="0" b="0"/>
                        <wp:wrapSquare wrapText="bothSides"/>
                        <wp:docPr id="83518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153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27810" cy="1143635"/>
                                </a:xfrm>
                                <a:prstGeom prst="rect">
                                  <a:avLst/>
                                </a:prstGeom>
                              </pic:spPr>
                            </pic:pic>
                          </a:graphicData>
                        </a:graphic>
                      </wp:anchor>
                    </w:drawing>
                  </w:r>
                </w:p>
              </w:tc>
            </w:tr>
            <w:tr w:rsidR="00E22DEA" w14:paraId="2D2E189E" w14:textId="77777777" w:rsidTr="00E22DEA">
              <w:trPr>
                <w:trHeight w:val="2484"/>
                <w:jc w:val="center"/>
              </w:trPr>
              <w:tc>
                <w:tcPr>
                  <w:tcW w:w="1402" w:type="dxa"/>
                </w:tcPr>
                <w:p w14:paraId="749B8391" w14:textId="222829D6" w:rsidR="00E22DEA" w:rsidRDefault="00E22DEA" w:rsidP="00E22DEA">
                  <w:pPr>
                    <w:jc w:val="center"/>
                  </w:pPr>
                  <w:r>
                    <w:t>7</w:t>
                  </w:r>
                </w:p>
              </w:tc>
              <w:tc>
                <w:tcPr>
                  <w:tcW w:w="2621" w:type="dxa"/>
                </w:tcPr>
                <w:p w14:paraId="0D1334F6" w14:textId="446B7108" w:rsidR="00E22DEA" w:rsidRDefault="00D64805" w:rsidP="00674F72">
                  <w:r>
                    <w:t>Link 2</w:t>
                  </w:r>
                </w:p>
              </w:tc>
              <w:tc>
                <w:tcPr>
                  <w:tcW w:w="2622" w:type="dxa"/>
                </w:tcPr>
                <w:p w14:paraId="34E36868" w14:textId="409A100D" w:rsidR="00E22DEA" w:rsidRDefault="00D64805" w:rsidP="00D64805">
                  <w:pPr>
                    <w:pStyle w:val="ListParagraph"/>
                    <w:numPr>
                      <w:ilvl w:val="0"/>
                      <w:numId w:val="2"/>
                    </w:numPr>
                  </w:pPr>
                  <w:r>
                    <w:t>The Thumb Link is connected to Link 1 through Hinge and spring mechanism through turner module.</w:t>
                  </w:r>
                </w:p>
              </w:tc>
              <w:tc>
                <w:tcPr>
                  <w:tcW w:w="2622" w:type="dxa"/>
                </w:tcPr>
                <w:p w14:paraId="1329299D" w14:textId="504721FC" w:rsidR="00E22DEA" w:rsidRDefault="00D64805" w:rsidP="00674F72">
                  <w:r w:rsidRPr="00D64805">
                    <w:rPr>
                      <w:noProof/>
                    </w:rPr>
                    <w:drawing>
                      <wp:inline distT="0" distB="0" distL="0" distR="0" wp14:anchorId="53EF9FC8" wp14:editId="2AD19054">
                        <wp:extent cx="1527810" cy="1356360"/>
                        <wp:effectExtent l="0" t="0" r="0" b="0"/>
                        <wp:docPr id="109445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2907" name=""/>
                                <pic:cNvPicPr/>
                              </pic:nvPicPr>
                              <pic:blipFill>
                                <a:blip r:embed="rId22"/>
                                <a:stretch>
                                  <a:fillRect/>
                                </a:stretch>
                              </pic:blipFill>
                              <pic:spPr>
                                <a:xfrm>
                                  <a:off x="0" y="0"/>
                                  <a:ext cx="1527810" cy="1356360"/>
                                </a:xfrm>
                                <a:prstGeom prst="rect">
                                  <a:avLst/>
                                </a:prstGeom>
                              </pic:spPr>
                            </pic:pic>
                          </a:graphicData>
                        </a:graphic>
                      </wp:inline>
                    </w:drawing>
                  </w:r>
                </w:p>
              </w:tc>
            </w:tr>
            <w:tr w:rsidR="00E22DEA" w14:paraId="397D49E4" w14:textId="77777777" w:rsidTr="00E22DEA">
              <w:trPr>
                <w:trHeight w:val="2373"/>
                <w:jc w:val="center"/>
              </w:trPr>
              <w:tc>
                <w:tcPr>
                  <w:tcW w:w="1402" w:type="dxa"/>
                </w:tcPr>
                <w:p w14:paraId="5C734229" w14:textId="79D9BD52" w:rsidR="00E22DEA" w:rsidRDefault="00E22DEA" w:rsidP="00E22DEA">
                  <w:pPr>
                    <w:jc w:val="center"/>
                  </w:pPr>
                  <w:r>
                    <w:t>8</w:t>
                  </w:r>
                </w:p>
              </w:tc>
              <w:tc>
                <w:tcPr>
                  <w:tcW w:w="2621" w:type="dxa"/>
                </w:tcPr>
                <w:p w14:paraId="4CBDF3CA" w14:textId="028A7C8B" w:rsidR="00E22DEA" w:rsidRDefault="00D64805" w:rsidP="00674F72">
                  <w:r>
                    <w:t>Bevel Link Extension</w:t>
                  </w:r>
                </w:p>
              </w:tc>
              <w:tc>
                <w:tcPr>
                  <w:tcW w:w="2622" w:type="dxa"/>
                </w:tcPr>
                <w:p w14:paraId="54BE8F35" w14:textId="027BEAB3" w:rsidR="00E22DEA" w:rsidRDefault="00D64805" w:rsidP="00D64805">
                  <w:pPr>
                    <w:pStyle w:val="ListParagraph"/>
                    <w:numPr>
                      <w:ilvl w:val="0"/>
                      <w:numId w:val="2"/>
                    </w:numPr>
                  </w:pPr>
                  <w:r>
                    <w:t>A simple cylindrical dept</w:t>
                  </w:r>
                  <w:r w:rsidR="0069566F">
                    <w:t>h</w:t>
                  </w:r>
                  <w:r>
                    <w:t xml:space="preserve"> given to support spring.</w:t>
                  </w:r>
                </w:p>
                <w:p w14:paraId="2E3E5E81" w14:textId="24897E2C" w:rsidR="00D64805" w:rsidRDefault="00D64805" w:rsidP="00D64805">
                  <w:pPr>
                    <w:pStyle w:val="ListParagraph"/>
                    <w:numPr>
                      <w:ilvl w:val="0"/>
                      <w:numId w:val="2"/>
                    </w:numPr>
                  </w:pPr>
                  <w:r>
                    <w:t>Connected on Bevel Link</w:t>
                  </w:r>
                  <w:r w:rsidR="0069566F">
                    <w:t>.</w:t>
                  </w:r>
                </w:p>
              </w:tc>
              <w:tc>
                <w:tcPr>
                  <w:tcW w:w="2622" w:type="dxa"/>
                </w:tcPr>
                <w:p w14:paraId="29BC57B3" w14:textId="5729F5AE" w:rsidR="00E22DEA" w:rsidRDefault="0069566F" w:rsidP="00674F72">
                  <w:r w:rsidRPr="0069566F">
                    <w:rPr>
                      <w:noProof/>
                    </w:rPr>
                    <w:drawing>
                      <wp:anchor distT="0" distB="0" distL="114300" distR="114300" simplePos="0" relativeHeight="251653120" behindDoc="0" locked="0" layoutInCell="1" allowOverlap="1" wp14:anchorId="7FC2E7FA" wp14:editId="60A5F776">
                        <wp:simplePos x="0" y="0"/>
                        <wp:positionH relativeFrom="column">
                          <wp:posOffset>288925</wp:posOffset>
                        </wp:positionH>
                        <wp:positionV relativeFrom="paragraph">
                          <wp:posOffset>160020</wp:posOffset>
                        </wp:positionV>
                        <wp:extent cx="956310" cy="1188034"/>
                        <wp:effectExtent l="0" t="0" r="0" b="0"/>
                        <wp:wrapSquare wrapText="bothSides"/>
                        <wp:docPr id="40500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680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56310" cy="1188034"/>
                                </a:xfrm>
                                <a:prstGeom prst="rect">
                                  <a:avLst/>
                                </a:prstGeom>
                              </pic:spPr>
                            </pic:pic>
                          </a:graphicData>
                        </a:graphic>
                      </wp:anchor>
                    </w:drawing>
                  </w:r>
                </w:p>
              </w:tc>
            </w:tr>
            <w:tr w:rsidR="00E22DEA" w14:paraId="70CB9400" w14:textId="77777777" w:rsidTr="00E22DEA">
              <w:trPr>
                <w:trHeight w:val="2484"/>
                <w:jc w:val="center"/>
              </w:trPr>
              <w:tc>
                <w:tcPr>
                  <w:tcW w:w="1402" w:type="dxa"/>
                </w:tcPr>
                <w:p w14:paraId="16887DD5" w14:textId="3140F70A" w:rsidR="00E22DEA" w:rsidRDefault="00E22DEA" w:rsidP="00E22DEA">
                  <w:pPr>
                    <w:jc w:val="center"/>
                  </w:pPr>
                  <w:r>
                    <w:t>9</w:t>
                  </w:r>
                </w:p>
              </w:tc>
              <w:tc>
                <w:tcPr>
                  <w:tcW w:w="2621" w:type="dxa"/>
                </w:tcPr>
                <w:p w14:paraId="0D500B3B" w14:textId="0B6D0750" w:rsidR="00E22DEA" w:rsidRDefault="0069566F" w:rsidP="00674F72">
                  <w:r>
                    <w:t>Turner Module</w:t>
                  </w:r>
                </w:p>
              </w:tc>
              <w:tc>
                <w:tcPr>
                  <w:tcW w:w="2622" w:type="dxa"/>
                </w:tcPr>
                <w:p w14:paraId="219B3972" w14:textId="03CB1721" w:rsidR="00E22DEA" w:rsidRDefault="0069566F" w:rsidP="0069566F">
                  <w:pPr>
                    <w:pStyle w:val="ListParagraph"/>
                    <w:numPr>
                      <w:ilvl w:val="0"/>
                      <w:numId w:val="2"/>
                    </w:numPr>
                  </w:pPr>
                  <w:r>
                    <w:t>A 3 Pivot System to act as a thumb hinge.</w:t>
                  </w:r>
                </w:p>
                <w:p w14:paraId="72E62265" w14:textId="77777777" w:rsidR="0069566F" w:rsidRDefault="0069566F" w:rsidP="0069566F">
                  <w:pPr>
                    <w:pStyle w:val="ListParagraph"/>
                    <w:numPr>
                      <w:ilvl w:val="0"/>
                      <w:numId w:val="2"/>
                    </w:numPr>
                  </w:pPr>
                  <w:r>
                    <w:t>One pivot on Link 1, Other 2 are connected to spring.</w:t>
                  </w:r>
                </w:p>
                <w:p w14:paraId="52CB8869" w14:textId="6054A1B4" w:rsidR="0069566F" w:rsidRDefault="0069566F" w:rsidP="0069566F">
                  <w:pPr>
                    <w:pStyle w:val="ListParagraph"/>
                    <w:numPr>
                      <w:ilvl w:val="0"/>
                      <w:numId w:val="2"/>
                    </w:numPr>
                  </w:pPr>
                  <w:r>
                    <w:t>Each spring connected to each Link 1 and Link 2.</w:t>
                  </w:r>
                </w:p>
              </w:tc>
              <w:tc>
                <w:tcPr>
                  <w:tcW w:w="2622" w:type="dxa"/>
                </w:tcPr>
                <w:p w14:paraId="653D03E7" w14:textId="01F7F518" w:rsidR="00E22DEA" w:rsidRDefault="0069566F" w:rsidP="00674F72">
                  <w:r w:rsidRPr="0069566F">
                    <w:rPr>
                      <w:noProof/>
                    </w:rPr>
                    <w:drawing>
                      <wp:anchor distT="0" distB="0" distL="114300" distR="114300" simplePos="0" relativeHeight="251654144" behindDoc="0" locked="0" layoutInCell="1" allowOverlap="1" wp14:anchorId="2082573D" wp14:editId="5A1343A1">
                        <wp:simplePos x="0" y="0"/>
                        <wp:positionH relativeFrom="column">
                          <wp:posOffset>60325</wp:posOffset>
                        </wp:positionH>
                        <wp:positionV relativeFrom="paragraph">
                          <wp:posOffset>551180</wp:posOffset>
                        </wp:positionV>
                        <wp:extent cx="1527810" cy="1293495"/>
                        <wp:effectExtent l="0" t="0" r="0" b="1905"/>
                        <wp:wrapSquare wrapText="bothSides"/>
                        <wp:docPr id="22080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04460" name=""/>
                                <pic:cNvPicPr/>
                              </pic:nvPicPr>
                              <pic:blipFill>
                                <a:blip r:embed="rId24">
                                  <a:extLst>
                                    <a:ext uri="{28A0092B-C50C-407E-A947-70E740481C1C}">
                                      <a14:useLocalDpi xmlns:a14="http://schemas.microsoft.com/office/drawing/2010/main" val="0"/>
                                    </a:ext>
                                  </a:extLst>
                                </a:blip>
                                <a:stretch>
                                  <a:fillRect/>
                                </a:stretch>
                              </pic:blipFill>
                              <pic:spPr>
                                <a:xfrm>
                                  <a:off x="0" y="0"/>
                                  <a:ext cx="1527810" cy="1293495"/>
                                </a:xfrm>
                                <a:prstGeom prst="rect">
                                  <a:avLst/>
                                </a:prstGeom>
                              </pic:spPr>
                            </pic:pic>
                          </a:graphicData>
                        </a:graphic>
                      </wp:anchor>
                    </w:drawing>
                  </w:r>
                </w:p>
              </w:tc>
            </w:tr>
            <w:tr w:rsidR="00E22DEA" w14:paraId="5A5EF1FA" w14:textId="77777777" w:rsidTr="00E22DEA">
              <w:trPr>
                <w:trHeight w:val="2373"/>
                <w:jc w:val="center"/>
              </w:trPr>
              <w:tc>
                <w:tcPr>
                  <w:tcW w:w="1402" w:type="dxa"/>
                </w:tcPr>
                <w:p w14:paraId="523BE26C" w14:textId="79981244" w:rsidR="00E22DEA" w:rsidRDefault="00E22DEA" w:rsidP="00E22DEA">
                  <w:pPr>
                    <w:jc w:val="center"/>
                  </w:pPr>
                  <w:r>
                    <w:t>10</w:t>
                  </w:r>
                </w:p>
              </w:tc>
              <w:tc>
                <w:tcPr>
                  <w:tcW w:w="2621" w:type="dxa"/>
                </w:tcPr>
                <w:p w14:paraId="5E6A289E" w14:textId="3DF51C49" w:rsidR="00E22DEA" w:rsidRDefault="0069566F" w:rsidP="00674F72">
                  <w:r>
                    <w:t>Spring</w:t>
                  </w:r>
                </w:p>
              </w:tc>
              <w:tc>
                <w:tcPr>
                  <w:tcW w:w="2622" w:type="dxa"/>
                </w:tcPr>
                <w:p w14:paraId="243C75FB" w14:textId="77777777" w:rsidR="00E22DEA" w:rsidRDefault="0069566F" w:rsidP="0069566F">
                  <w:pPr>
                    <w:pStyle w:val="ListParagraph"/>
                    <w:numPr>
                      <w:ilvl w:val="0"/>
                      <w:numId w:val="2"/>
                    </w:numPr>
                  </w:pPr>
                  <w:r>
                    <w:t>A spring of high spring constant value.</w:t>
                  </w:r>
                </w:p>
                <w:p w14:paraId="29A51801" w14:textId="711ABEA4" w:rsidR="0069566F" w:rsidRDefault="0069566F" w:rsidP="0069566F">
                  <w:pPr>
                    <w:pStyle w:val="ListParagraph"/>
                    <w:numPr>
                      <w:ilvl w:val="0"/>
                      <w:numId w:val="2"/>
                    </w:numPr>
                  </w:pPr>
                  <w:r>
                    <w:t xml:space="preserve">Generated through </w:t>
                  </w:r>
                  <w:proofErr w:type="spellStart"/>
                  <w:r>
                    <w:t>SolidEdge</w:t>
                  </w:r>
                  <w:proofErr w:type="spellEnd"/>
                  <w:r>
                    <w:t xml:space="preserve"> Generator.</w:t>
                  </w:r>
                </w:p>
              </w:tc>
              <w:tc>
                <w:tcPr>
                  <w:tcW w:w="2622" w:type="dxa"/>
                </w:tcPr>
                <w:p w14:paraId="3D96B9B4" w14:textId="1B30C0EA" w:rsidR="00E22DEA" w:rsidRDefault="0069566F" w:rsidP="00674F72">
                  <w:r w:rsidRPr="0069566F">
                    <w:rPr>
                      <w:noProof/>
                    </w:rPr>
                    <w:drawing>
                      <wp:anchor distT="0" distB="0" distL="114300" distR="114300" simplePos="0" relativeHeight="251655168" behindDoc="0" locked="0" layoutInCell="1" allowOverlap="1" wp14:anchorId="386585FC" wp14:editId="3016688E">
                        <wp:simplePos x="0" y="0"/>
                        <wp:positionH relativeFrom="column">
                          <wp:posOffset>-8255</wp:posOffset>
                        </wp:positionH>
                        <wp:positionV relativeFrom="paragraph">
                          <wp:posOffset>152400</wp:posOffset>
                        </wp:positionV>
                        <wp:extent cx="1527810" cy="1119505"/>
                        <wp:effectExtent l="0" t="0" r="0" b="4445"/>
                        <wp:wrapSquare wrapText="bothSides"/>
                        <wp:docPr id="115107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1130" name=""/>
                                <pic:cNvPicPr/>
                              </pic:nvPicPr>
                              <pic:blipFill>
                                <a:blip r:embed="rId25">
                                  <a:extLst>
                                    <a:ext uri="{28A0092B-C50C-407E-A947-70E740481C1C}">
                                      <a14:useLocalDpi xmlns:a14="http://schemas.microsoft.com/office/drawing/2010/main" val="0"/>
                                    </a:ext>
                                  </a:extLst>
                                </a:blip>
                                <a:stretch>
                                  <a:fillRect/>
                                </a:stretch>
                              </pic:blipFill>
                              <pic:spPr>
                                <a:xfrm>
                                  <a:off x="0" y="0"/>
                                  <a:ext cx="1527810" cy="1119505"/>
                                </a:xfrm>
                                <a:prstGeom prst="rect">
                                  <a:avLst/>
                                </a:prstGeom>
                              </pic:spPr>
                            </pic:pic>
                          </a:graphicData>
                        </a:graphic>
                      </wp:anchor>
                    </w:drawing>
                  </w:r>
                </w:p>
              </w:tc>
            </w:tr>
          </w:tbl>
          <w:p w14:paraId="5C48B821" w14:textId="77777777" w:rsidR="00E22DEA" w:rsidRPr="004D249F" w:rsidRDefault="00E22DEA" w:rsidP="00674F72"/>
        </w:tc>
        <w:tc>
          <w:tcPr>
            <w:tcW w:w="1079" w:type="dxa"/>
          </w:tcPr>
          <w:p w14:paraId="6CCCB50F" w14:textId="77777777" w:rsidR="004D249F" w:rsidRDefault="004D249F" w:rsidP="00674F72"/>
        </w:tc>
      </w:tr>
      <w:tr w:rsidR="004D249F" w14:paraId="0C959A8E" w14:textId="77777777" w:rsidTr="00674F72">
        <w:trPr>
          <w:trHeight w:val="730"/>
        </w:trPr>
        <w:tc>
          <w:tcPr>
            <w:tcW w:w="1079" w:type="dxa"/>
          </w:tcPr>
          <w:p w14:paraId="49E3D52E" w14:textId="77777777" w:rsidR="004D249F" w:rsidRDefault="004D249F" w:rsidP="00674F72"/>
        </w:tc>
        <w:tc>
          <w:tcPr>
            <w:tcW w:w="3956" w:type="dxa"/>
            <w:gridSpan w:val="3"/>
            <w:tcBorders>
              <w:top w:val="single" w:sz="18" w:space="0" w:color="476166" w:themeColor="accent1"/>
            </w:tcBorders>
          </w:tcPr>
          <w:p w14:paraId="1CC3B8E4" w14:textId="77777777" w:rsidR="0055558B" w:rsidRDefault="0055558B" w:rsidP="00674F72">
            <w:pPr>
              <w:pStyle w:val="Heading5"/>
            </w:pPr>
          </w:p>
          <w:p w14:paraId="4C9F3F9F" w14:textId="77777777" w:rsidR="0055558B" w:rsidRDefault="0055558B" w:rsidP="00674F72">
            <w:pPr>
              <w:pStyle w:val="Heading5"/>
            </w:pPr>
          </w:p>
          <w:p w14:paraId="22C4ABBC" w14:textId="77777777" w:rsidR="0055558B" w:rsidRDefault="0055558B" w:rsidP="00674F72">
            <w:pPr>
              <w:pStyle w:val="Heading5"/>
            </w:pPr>
          </w:p>
          <w:p w14:paraId="1FD4CBF0" w14:textId="77777777" w:rsidR="0055558B" w:rsidRDefault="0055558B" w:rsidP="00674F72">
            <w:pPr>
              <w:pStyle w:val="Heading5"/>
            </w:pPr>
          </w:p>
          <w:p w14:paraId="44761D61" w14:textId="1266160B" w:rsidR="004D249F" w:rsidRDefault="00220739" w:rsidP="00674F72">
            <w:pPr>
              <w:pStyle w:val="Heading5"/>
            </w:pPr>
            <w:r>
              <w:t xml:space="preserve">Design and its </w:t>
            </w:r>
            <w:r w:rsidR="0069566F">
              <w:t>Advantages and Limitations</w:t>
            </w:r>
          </w:p>
          <w:p w14:paraId="4B666953" w14:textId="603BB040" w:rsidR="004D249F" w:rsidRDefault="00000000" w:rsidP="00674F72">
            <w:r>
              <w:rPr>
                <w:noProof/>
              </w:rPr>
              <w:pict w14:anchorId="52FE7684">
                <v:shape id="Text Box 5" o:spid="_x0000_s2057" type="#_x0000_t202" style="position:absolute;margin-left:228.65pt;margin-top:12.25pt;width:203.4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" filled="f" stroked="f" strokeweight="1pt">
                  <v:stroke miterlimit="4"/>
                  <v:textbox style="mso-fit-shape-to-text:t" inset="4pt,4pt,4pt,4pt">
                    <w:txbxContent>
                      <w:p w14:paraId="356887FC" w14:textId="3182E466" w:rsidR="00220739" w:rsidRPr="00220739" w:rsidRDefault="00220739">
                        <w:pPr>
                          <w:rPr>
                            <w:b/>
                            <w:bCs/>
                            <w:sz w:val="32"/>
                            <w:szCs w:val="32"/>
                            <w:lang w:val="en-IN"/>
                          </w:rPr>
                        </w:pPr>
                        <w:r w:rsidRPr="00220739">
                          <w:rPr>
                            <w:b/>
                            <w:bCs/>
                            <w:sz w:val="32"/>
                            <w:szCs w:val="32"/>
                            <w:lang w:val="en-IN"/>
                          </w:rPr>
                          <w:t xml:space="preserve">Advantages </w:t>
                        </w:r>
                      </w:p>
                    </w:txbxContent>
                  </v:textbox>
                </v:shape>
              </w:pict>
            </w:r>
          </w:p>
          <w:p w14:paraId="0251D9A6" w14:textId="15C8B51B" w:rsidR="00220739" w:rsidRPr="00220739" w:rsidRDefault="00220739" w:rsidP="00674F72">
            <w:pPr>
              <w:rPr>
                <w:b/>
                <w:bCs/>
              </w:rPr>
            </w:pPr>
            <w:r w:rsidRPr="00220739">
              <w:rPr>
                <w:b/>
                <w:bCs/>
                <w:sz w:val="32"/>
                <w:szCs w:val="32"/>
              </w:rPr>
              <w:t>The Design</w:t>
            </w:r>
            <w:r>
              <w:rPr>
                <w:b/>
                <w:bCs/>
                <w:sz w:val="32"/>
                <w:szCs w:val="32"/>
              </w:rPr>
              <w:t xml:space="preserve">                                       </w:t>
            </w:r>
          </w:p>
        </w:tc>
        <w:tc>
          <w:tcPr>
            <w:tcW w:w="719" w:type="dxa"/>
            <w:tcBorders>
              <w:top w:val="single" w:sz="18" w:space="0" w:color="476166" w:themeColor="accent1"/>
            </w:tcBorders>
          </w:tcPr>
          <w:p w14:paraId="19176CC1" w14:textId="77777777" w:rsidR="004D249F" w:rsidRDefault="004D249F" w:rsidP="00674F72"/>
        </w:tc>
        <w:tc>
          <w:tcPr>
            <w:tcW w:w="3957" w:type="dxa"/>
            <w:gridSpan w:val="3"/>
            <w:tcBorders>
              <w:top w:val="single" w:sz="18" w:space="0" w:color="476166" w:themeColor="accent1"/>
            </w:tcBorders>
          </w:tcPr>
          <w:p w14:paraId="32B3EB7A" w14:textId="77777777" w:rsidR="004D249F" w:rsidRDefault="004D249F" w:rsidP="00674F72"/>
        </w:tc>
        <w:tc>
          <w:tcPr>
            <w:tcW w:w="1079" w:type="dxa"/>
          </w:tcPr>
          <w:p w14:paraId="3B5D7D1D" w14:textId="77777777" w:rsidR="004D249F" w:rsidRDefault="004D249F" w:rsidP="00674F72"/>
        </w:tc>
      </w:tr>
      <w:tr w:rsidR="004D249F" w14:paraId="19E305EB" w14:textId="77777777" w:rsidTr="00674F72">
        <w:trPr>
          <w:trHeight w:val="3990"/>
        </w:trPr>
        <w:tc>
          <w:tcPr>
            <w:tcW w:w="1079" w:type="dxa"/>
          </w:tcPr>
          <w:p w14:paraId="6256E4F8" w14:textId="77777777" w:rsidR="004D249F" w:rsidRDefault="004D249F" w:rsidP="00674F72"/>
        </w:tc>
        <w:tc>
          <w:tcPr>
            <w:tcW w:w="3956" w:type="dxa"/>
            <w:gridSpan w:val="3"/>
          </w:tcPr>
          <w:p w14:paraId="6B128703" w14:textId="40C24A90" w:rsidR="004D249F" w:rsidRDefault="0069566F" w:rsidP="00674F72">
            <w:pPr>
              <w:pStyle w:val="Text"/>
            </w:pPr>
            <w:r>
              <w:t xml:space="preserve">The Mono-Servo Gear Gripper removes expensive and complex components from the original 3 finger gripper. Firstly, 3 servos were reduced to 1 servo which transfers power to three fingers by a gear mechanism. Secondly, the complex finger pivots were replaced with a relatively simpler spring – hinge mechanism </w:t>
            </w:r>
            <w:r w:rsidR="00220739">
              <w:t>and</w:t>
            </w:r>
            <w:r>
              <w:t xml:space="preserve"> a link-groove mechanism.</w:t>
            </w:r>
            <w:r w:rsidR="00220739">
              <w:t xml:space="preserve"> Thirdly, the tactile sensors are removed, and a small camera will be placed in the gearbox closing panel (Not shown here). This camera will be connected to the cloud through IoT on microcontroller. The cloud will have a Computer Vision Model which will determine the approach of the gripper (Calculating the midpoint </w:t>
            </w:r>
            <w:r w:rsidR="00D16375">
              <w:t xml:space="preserve">and distance dev </w:t>
            </w:r>
            <w:r w:rsidR="00220739">
              <w:t xml:space="preserve">according to RPM of thumb and </w:t>
            </w:r>
            <w:proofErr w:type="gramStart"/>
            <w:r w:rsidR="00220739">
              <w:t>bi-fingers</w:t>
            </w:r>
            <w:proofErr w:type="gramEnd"/>
            <w:r w:rsidR="00220739">
              <w:t>) to an object and with its low latency, high bandwidth, and quickly communicate with the microcontroller to adjust its approach. This way we can use Software Capabilities to automate our Gripper instead of using expensive Tactile sensors.</w:t>
            </w:r>
          </w:p>
        </w:tc>
        <w:tc>
          <w:tcPr>
            <w:tcW w:w="719" w:type="dxa"/>
          </w:tcPr>
          <w:p w14:paraId="40D26CE9" w14:textId="1EAFB9FA" w:rsidR="004D249F" w:rsidRDefault="004D249F" w:rsidP="00674F72">
            <w:pPr>
              <w:pStyle w:val="Text"/>
            </w:pPr>
          </w:p>
        </w:tc>
        <w:tc>
          <w:tcPr>
            <w:tcW w:w="3957" w:type="dxa"/>
            <w:gridSpan w:val="3"/>
          </w:tcPr>
          <w:p w14:paraId="4E6BA736" w14:textId="3AE93AD5" w:rsidR="004D249F" w:rsidRDefault="00220739" w:rsidP="00D16375">
            <w:pPr>
              <w:pStyle w:val="Text"/>
            </w:pPr>
            <w:r>
              <w:t>The proposed design successfully minimizes the cost and complexity of the existing 3 finger gripper. The industry-standard Tactile sensors cost $</w:t>
            </w:r>
            <w:r w:rsidR="004072D4">
              <w:t>5400</w:t>
            </w:r>
            <w:r w:rsidR="00D16375">
              <w:t>+</w:t>
            </w:r>
            <w:r w:rsidR="0074059B">
              <w:t xml:space="preserve"> The majority Cost is removed through a simple Camera-</w:t>
            </w:r>
            <w:proofErr w:type="spellStart"/>
            <w:r w:rsidR="0074059B">
              <w:t>Iot</w:t>
            </w:r>
            <w:proofErr w:type="spellEnd"/>
            <w:r w:rsidR="0074059B">
              <w:t xml:space="preserve">-Cloud-Ai (CICA) System. The 3 Servos further increase the weight </w:t>
            </w:r>
            <w:r w:rsidR="00D16375">
              <w:t xml:space="preserve">&amp; </w:t>
            </w:r>
            <w:r w:rsidR="0074059B">
              <w:t xml:space="preserve">overall cost which is </w:t>
            </w:r>
            <w:r w:rsidR="00D16375">
              <w:t xml:space="preserve">minimized by </w:t>
            </w:r>
            <w:proofErr w:type="gramStart"/>
            <w:r w:rsidR="0074059B">
              <w:t>replaced</w:t>
            </w:r>
            <w:proofErr w:type="gramEnd"/>
            <w:r w:rsidR="0074059B">
              <w:t xml:space="preserve"> one master servo. </w:t>
            </w:r>
          </w:p>
          <w:p w14:paraId="3481B878" w14:textId="77777777" w:rsidR="0074059B" w:rsidRDefault="0074059B" w:rsidP="00674F72">
            <w:pPr>
              <w:pStyle w:val="Text"/>
            </w:pPr>
          </w:p>
          <w:p w14:paraId="4D55E761" w14:textId="33C5CFDE" w:rsidR="0074059B" w:rsidRDefault="00000000" w:rsidP="00674F72">
            <w:pPr>
              <w:pStyle w:val="Text"/>
            </w:pPr>
            <w:r>
              <w:rPr>
                <w:noProof/>
              </w:rPr>
              <w:pict w14:anchorId="48412F2A">
                <v:shape id="_x0000_s2056" type="#_x0000_t202" style="position:absolute;margin-left:.3pt;margin-top:.5pt;width:203.4pt;height: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" filled="f" stroked="f" strokeweight="1pt">
                  <v:stroke miterlimit="4"/>
                  <v:textbox style="mso-fit-shape-to-text:t" inset="4pt,4pt,4pt,4pt">
                    <w:txbxContent>
                      <w:p w14:paraId="6CD78FD5" w14:textId="032104FA" w:rsidR="0074059B" w:rsidRPr="00220739" w:rsidRDefault="0074059B" w:rsidP="0074059B">
                        <w:pPr>
                          <w:rPr>
                            <w:b/>
                            <w:bCs/>
                            <w:sz w:val="32"/>
                            <w:szCs w:val="32"/>
                            <w:lang w:val="en-IN"/>
                          </w:rPr>
                        </w:pPr>
                        <w:r>
                          <w:rPr>
                            <w:b/>
                            <w:bCs/>
                            <w:sz w:val="32"/>
                            <w:szCs w:val="32"/>
                            <w:lang w:val="en-IN"/>
                          </w:rPr>
                          <w:t>Limitations</w:t>
                        </w:r>
                        <w:r w:rsidRPr="00220739">
                          <w:rPr>
                            <w:b/>
                            <w:bCs/>
                            <w:sz w:val="32"/>
                            <w:szCs w:val="32"/>
                            <w:lang w:val="en-IN"/>
                          </w:rPr>
                          <w:t xml:space="preserve"> </w:t>
                        </w:r>
                      </w:p>
                    </w:txbxContent>
                  </v:textbox>
                </v:shape>
              </w:pict>
            </w:r>
          </w:p>
          <w:p w14:paraId="3C6B3DF2" w14:textId="77777777" w:rsidR="0074059B" w:rsidRDefault="0074059B" w:rsidP="00674F72">
            <w:pPr>
              <w:pStyle w:val="Text"/>
            </w:pPr>
          </w:p>
          <w:p w14:paraId="7A0B43DC" w14:textId="187F8E83" w:rsidR="0074059B" w:rsidRDefault="00D16375" w:rsidP="00D16375">
            <w:pPr>
              <w:pStyle w:val="Text"/>
              <w:numPr>
                <w:ilvl w:val="0"/>
                <w:numId w:val="2"/>
              </w:numPr>
            </w:pPr>
            <w:r>
              <w:t>The new design does not allow for different grip modes. The 3-finger gripper has 10+ different types of grips due to individual finger control. Thus, only specific dimensions of an object can be picked.</w:t>
            </w:r>
          </w:p>
          <w:p w14:paraId="74817713" w14:textId="15DDD5F3" w:rsidR="00D16375" w:rsidRDefault="00D16375" w:rsidP="00D16375">
            <w:pPr>
              <w:pStyle w:val="Text"/>
              <w:numPr>
                <w:ilvl w:val="0"/>
                <w:numId w:val="2"/>
              </w:numPr>
            </w:pPr>
            <w:r>
              <w:t>The gearset and mechanism will have to be regularly greased to avoid heating and disfunction.</w:t>
            </w:r>
          </w:p>
          <w:p w14:paraId="63A8F2FF" w14:textId="1E01AC46" w:rsidR="00D16375" w:rsidRDefault="00D16375" w:rsidP="00D16375">
            <w:pPr>
              <w:pStyle w:val="Text"/>
              <w:numPr>
                <w:ilvl w:val="0"/>
                <w:numId w:val="2"/>
              </w:numPr>
            </w:pPr>
            <w:r>
              <w:t xml:space="preserve">The CV model might not correctly calculate the distance </w:t>
            </w:r>
            <w:proofErr w:type="gramStart"/>
            <w:r>
              <w:t>dev</w:t>
            </w:r>
            <w:proofErr w:type="gramEnd"/>
            <w:r>
              <w:t xml:space="preserve"> and this may lead to incorrect approach to object.</w:t>
            </w:r>
          </w:p>
        </w:tc>
        <w:tc>
          <w:tcPr>
            <w:tcW w:w="1079" w:type="dxa"/>
          </w:tcPr>
          <w:p w14:paraId="637EFDFF" w14:textId="77777777" w:rsidR="004D249F" w:rsidRDefault="004D249F" w:rsidP="00674F72"/>
        </w:tc>
      </w:tr>
    </w:tbl>
    <w:p w14:paraId="3566B986" w14:textId="77777777" w:rsidR="004D249F" w:rsidRDefault="004D249F" w:rsidP="004D249F"/>
    <w:p w14:paraId="40E82983" w14:textId="77777777" w:rsidR="004D249F" w:rsidRDefault="004D249F" w:rsidP="004D249F"/>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4D249F" w:rsidRPr="004D249F" w14:paraId="77B56BA6" w14:textId="77777777" w:rsidTr="00674F72">
        <w:tc>
          <w:tcPr>
            <w:tcW w:w="1079" w:type="dxa"/>
          </w:tcPr>
          <w:p w14:paraId="258D6CA5" w14:textId="77777777" w:rsidR="004D249F" w:rsidRPr="004D249F" w:rsidRDefault="004D249F" w:rsidP="00674F72">
            <w:pPr>
              <w:pStyle w:val="Footer"/>
              <w:rPr>
                <w:sz w:val="22"/>
                <w:szCs w:val="22"/>
              </w:rPr>
            </w:pPr>
          </w:p>
        </w:tc>
        <w:tc>
          <w:tcPr>
            <w:tcW w:w="5395" w:type="dxa"/>
          </w:tcPr>
          <w:p w14:paraId="3D8DB88E" w14:textId="02407BD0" w:rsidR="004D249F" w:rsidRPr="004D249F" w:rsidRDefault="004D249F" w:rsidP="00674F72">
            <w:pPr>
              <w:pStyle w:val="Footer"/>
              <w:rPr>
                <w:sz w:val="22"/>
                <w:szCs w:val="22"/>
              </w:rPr>
            </w:pPr>
            <w:r w:rsidRPr="004D249F">
              <w:rPr>
                <w:sz w:val="22"/>
                <w:szCs w:val="22"/>
              </w:rPr>
              <w:t>MECHATRONICS REPORT</w:t>
            </w:r>
            <w:r>
              <w:rPr>
                <w:sz w:val="22"/>
                <w:szCs w:val="22"/>
              </w:rPr>
              <w:t xml:space="preserve"> – 3.1.1</w:t>
            </w:r>
          </w:p>
        </w:tc>
        <w:tc>
          <w:tcPr>
            <w:tcW w:w="3237" w:type="dxa"/>
          </w:tcPr>
          <w:p w14:paraId="00EDE56C" w14:textId="1821618F" w:rsidR="004D249F" w:rsidRPr="004D249F" w:rsidRDefault="004D249F" w:rsidP="00674F72">
            <w:pPr>
              <w:pStyle w:val="Footer"/>
              <w:jc w:val="right"/>
              <w:rPr>
                <w:sz w:val="22"/>
                <w:szCs w:val="22"/>
              </w:rPr>
            </w:pPr>
            <w:r>
              <w:rPr>
                <w:sz w:val="22"/>
                <w:szCs w:val="22"/>
              </w:rPr>
              <w:t xml:space="preserve">PAGE </w:t>
            </w:r>
            <w:r w:rsidR="00884222">
              <w:rPr>
                <w:sz w:val="22"/>
                <w:szCs w:val="22"/>
              </w:rPr>
              <w:t>6</w:t>
            </w:r>
          </w:p>
        </w:tc>
        <w:tc>
          <w:tcPr>
            <w:tcW w:w="1079" w:type="dxa"/>
          </w:tcPr>
          <w:p w14:paraId="41871ECD" w14:textId="1652831A" w:rsidR="004D249F" w:rsidRPr="004D249F" w:rsidRDefault="004D249F" w:rsidP="00674F72">
            <w:pPr>
              <w:pStyle w:val="Footer"/>
              <w:rPr>
                <w:sz w:val="22"/>
                <w:szCs w:val="22"/>
              </w:rPr>
            </w:pPr>
          </w:p>
        </w:tc>
      </w:tr>
    </w:tbl>
    <w:p w14:paraId="05EFA80F" w14:textId="77777777" w:rsidR="004D249F" w:rsidRDefault="004D249F" w:rsidP="004D249F">
      <w:r>
        <w:br w:type="page"/>
      </w:r>
    </w:p>
    <w:p w14:paraId="68596112" w14:textId="77777777" w:rsidR="00EB7C2B" w:rsidRDefault="00EB7C2B"/>
    <w:p w14:paraId="38FE25D0" w14:textId="77777777" w:rsidR="004D249F" w:rsidRDefault="004D249F"/>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884222" w14:paraId="6B50C0E2" w14:textId="77777777" w:rsidTr="00674F72">
        <w:trPr>
          <w:trHeight w:val="800"/>
        </w:trPr>
        <w:tc>
          <w:tcPr>
            <w:tcW w:w="2158" w:type="dxa"/>
            <w:gridSpan w:val="2"/>
            <w:tcBorders>
              <w:right w:val="single" w:sz="18" w:space="0" w:color="476166" w:themeColor="accent1"/>
            </w:tcBorders>
          </w:tcPr>
          <w:p w14:paraId="60E3D52B" w14:textId="77777777" w:rsidR="00884222" w:rsidRDefault="00884222" w:rsidP="00674F72"/>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F75B262" w14:textId="35D623BD" w:rsidR="00884222" w:rsidRDefault="00884222" w:rsidP="00674F72">
            <w:pPr>
              <w:pStyle w:val="Heading4"/>
            </w:pPr>
            <w:r>
              <w:t>Approach 2: SMA Gripper</w:t>
            </w:r>
          </w:p>
        </w:tc>
        <w:tc>
          <w:tcPr>
            <w:tcW w:w="2158" w:type="dxa"/>
            <w:gridSpan w:val="2"/>
            <w:tcBorders>
              <w:left w:val="single" w:sz="18" w:space="0" w:color="476166" w:themeColor="accent1"/>
            </w:tcBorders>
          </w:tcPr>
          <w:p w14:paraId="01491254" w14:textId="77777777" w:rsidR="00884222" w:rsidRDefault="00884222" w:rsidP="00674F72"/>
        </w:tc>
      </w:tr>
      <w:tr w:rsidR="00884222" w14:paraId="47A5FABB" w14:textId="77777777" w:rsidTr="00674F72">
        <w:tc>
          <w:tcPr>
            <w:tcW w:w="2158" w:type="dxa"/>
            <w:gridSpan w:val="2"/>
          </w:tcPr>
          <w:p w14:paraId="140489ED" w14:textId="77777777" w:rsidR="00884222" w:rsidRDefault="00884222" w:rsidP="00674F72"/>
        </w:tc>
        <w:tc>
          <w:tcPr>
            <w:tcW w:w="2158" w:type="dxa"/>
            <w:tcBorders>
              <w:top w:val="single" w:sz="18" w:space="0" w:color="476166" w:themeColor="accent1"/>
            </w:tcBorders>
          </w:tcPr>
          <w:p w14:paraId="0D2C16CD" w14:textId="77777777" w:rsidR="00884222" w:rsidRDefault="00884222" w:rsidP="00674F72"/>
        </w:tc>
        <w:tc>
          <w:tcPr>
            <w:tcW w:w="2158" w:type="dxa"/>
            <w:gridSpan w:val="3"/>
            <w:tcBorders>
              <w:top w:val="single" w:sz="18" w:space="0" w:color="476166" w:themeColor="accent1"/>
            </w:tcBorders>
          </w:tcPr>
          <w:p w14:paraId="6F7377CF" w14:textId="77777777" w:rsidR="00884222" w:rsidRDefault="00884222" w:rsidP="00674F72"/>
        </w:tc>
        <w:tc>
          <w:tcPr>
            <w:tcW w:w="2158" w:type="dxa"/>
            <w:tcBorders>
              <w:top w:val="single" w:sz="18" w:space="0" w:color="476166" w:themeColor="accent1"/>
            </w:tcBorders>
          </w:tcPr>
          <w:p w14:paraId="3BC82906" w14:textId="77777777" w:rsidR="00884222" w:rsidRDefault="00884222" w:rsidP="00674F72"/>
        </w:tc>
        <w:tc>
          <w:tcPr>
            <w:tcW w:w="2158" w:type="dxa"/>
            <w:gridSpan w:val="2"/>
          </w:tcPr>
          <w:p w14:paraId="08DAA985" w14:textId="77777777" w:rsidR="00884222" w:rsidRDefault="00884222" w:rsidP="00674F72"/>
        </w:tc>
      </w:tr>
      <w:tr w:rsidR="00884222" w14:paraId="545886EE" w14:textId="77777777" w:rsidTr="00674F72">
        <w:trPr>
          <w:trHeight w:val="3749"/>
        </w:trPr>
        <w:tc>
          <w:tcPr>
            <w:tcW w:w="1079" w:type="dxa"/>
          </w:tcPr>
          <w:p w14:paraId="4590A03D" w14:textId="77777777" w:rsidR="00884222" w:rsidRDefault="00884222" w:rsidP="00674F72"/>
        </w:tc>
        <w:tc>
          <w:tcPr>
            <w:tcW w:w="8632" w:type="dxa"/>
            <w:gridSpan w:val="7"/>
            <w:tcBorders>
              <w:top w:val="single" w:sz="18" w:space="0" w:color="476166" w:themeColor="accent1"/>
              <w:bottom w:val="single" w:sz="18" w:space="0" w:color="476166" w:themeColor="accent1"/>
            </w:tcBorders>
          </w:tcPr>
          <w:p w14:paraId="586028DD" w14:textId="15942D71" w:rsidR="00884222" w:rsidRPr="00BE0C5A" w:rsidRDefault="00884222" w:rsidP="00674F72"/>
          <w:p w14:paraId="7C0C84EB" w14:textId="70A00FD4" w:rsidR="00884222" w:rsidRPr="0048120C" w:rsidRDefault="006A22C4" w:rsidP="00674F72">
            <w:pPr>
              <w:pStyle w:val="Heading5"/>
            </w:pPr>
            <w:r w:rsidRPr="006A22C4">
              <w:rPr>
                <w:noProof/>
              </w:rPr>
              <w:drawing>
                <wp:anchor distT="0" distB="0" distL="114300" distR="114300" simplePos="0" relativeHeight="251649024" behindDoc="0" locked="0" layoutInCell="1" allowOverlap="1" wp14:anchorId="7A98323B" wp14:editId="67C70E7A">
                  <wp:simplePos x="0" y="0"/>
                  <wp:positionH relativeFrom="column">
                    <wp:posOffset>3688080</wp:posOffset>
                  </wp:positionH>
                  <wp:positionV relativeFrom="paragraph">
                    <wp:posOffset>169545</wp:posOffset>
                  </wp:positionV>
                  <wp:extent cx="1371600" cy="1790700"/>
                  <wp:effectExtent l="0" t="0" r="0" b="0"/>
                  <wp:wrapSquare wrapText="bothSides"/>
                  <wp:docPr id="166039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41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71600" cy="1790700"/>
                          </a:xfrm>
                          <a:prstGeom prst="rect">
                            <a:avLst/>
                          </a:prstGeom>
                        </pic:spPr>
                      </pic:pic>
                    </a:graphicData>
                  </a:graphic>
                  <wp14:sizeRelH relativeFrom="margin">
                    <wp14:pctWidth>0</wp14:pctWidth>
                  </wp14:sizeRelH>
                  <wp14:sizeRelV relativeFrom="margin">
                    <wp14:pctHeight>0</wp14:pctHeight>
                  </wp14:sizeRelV>
                </wp:anchor>
              </w:drawing>
            </w:r>
            <w:r w:rsidR="00884222">
              <w:t>The Assembly</w:t>
            </w:r>
          </w:p>
          <w:p w14:paraId="07541506" w14:textId="77777777" w:rsidR="00884222" w:rsidRDefault="00884222" w:rsidP="00674F72"/>
          <w:p w14:paraId="3FB73F27" w14:textId="4666D935" w:rsidR="00884222" w:rsidRDefault="00000000" w:rsidP="00674F72">
            <w:pPr>
              <w:pStyle w:val="Text"/>
            </w:pPr>
            <w:r>
              <w:rPr>
                <w:noProof/>
              </w:rPr>
              <w:pict w14:anchorId="31ECA264">
                <v:shape id="_x0000_s2055" type="#_x0000_t202" style="position:absolute;margin-left:415.25pt;margin-top:25pt;width:18pt;height: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" filled="f" stroked="f" strokeweight="1pt">
                  <v:stroke miterlimit="4"/>
                  <v:textbox style="mso-next-textbox:#_x0000_s2055;mso-fit-shape-to-text:t" inset="4pt,4pt,4pt,4pt">
                    <w:txbxContent>
                      <w:p w14:paraId="7A151217" w14:textId="77777777" w:rsidR="00884222" w:rsidRPr="00B46AD6" w:rsidRDefault="00884222" w:rsidP="00884222">
                        <w:pPr>
                          <w:rPr>
                            <w:lang w:val="en-IN"/>
                          </w:rPr>
                        </w:pPr>
                        <w:r>
                          <w:rPr>
                            <w:lang w:val="en-IN"/>
                          </w:rPr>
                          <w:t>Z</w:t>
                        </w:r>
                      </w:p>
                    </w:txbxContent>
                  </v:textbox>
                </v:shape>
              </w:pict>
            </w:r>
            <w:r>
              <w:rPr>
                <w:noProof/>
              </w:rPr>
              <w:pict w14:anchorId="268B0DCC">
                <v:shape id="_x0000_s2054" type="#_x0000_t32" style="position:absolute;margin-left:422.45pt;margin-top:42.15pt;width:0;height:38.1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" strokeweight="3pt">
                  <v:stroke endarrow="block" miterlimit="4" joinstyle="miter"/>
                </v:shape>
              </w:pict>
            </w:r>
            <w:r w:rsidR="00884222">
              <w:t xml:space="preserve">The figure alongside shows the final CAD image of the </w:t>
            </w:r>
            <w:proofErr w:type="spellStart"/>
            <w:r w:rsidR="00884222">
              <w:t>SolidEdge</w:t>
            </w:r>
            <w:proofErr w:type="spellEnd"/>
            <w:r w:rsidR="00884222">
              <w:t xml:space="preserve"> assembly of the </w:t>
            </w:r>
            <w:r w:rsidR="00447F5B">
              <w:t>Shape</w:t>
            </w:r>
            <w:r w:rsidR="00884222">
              <w:t xml:space="preserve"> Memory Alloy (SMA) Gripper</w:t>
            </w:r>
          </w:p>
          <w:p w14:paraId="73FE88F1" w14:textId="4464BCBE" w:rsidR="00884222" w:rsidRDefault="00884222" w:rsidP="00674F72"/>
          <w:p w14:paraId="06D87439" w14:textId="27DF640F" w:rsidR="00884222" w:rsidRDefault="00884222" w:rsidP="00674F72"/>
          <w:p w14:paraId="38EF6D20" w14:textId="1953B51B" w:rsidR="00884222" w:rsidRDefault="006A22C4" w:rsidP="00674F72">
            <w:r>
              <w:rPr>
                <w:noProof/>
              </w:rPr>
              <w:pict w14:anchorId="1E04BAA2">
                <v:shape id="_x0000_s2052" type="#_x0000_t202" style="position:absolute;margin-left:401.45pt;margin-top:13.7pt;width:27pt;height:21.65pt;z-index:251669504;visibility:visible;mso-wrap-style:square;mso-width-percent:0;mso-wrap-distance-left:9pt;mso-wrap-distance-top:0;mso-wrap-distance-right:9pt;mso-wrap-distance-bottom:0;mso-position-horizontal-relative:text;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" filled="f" stroked="f" strokeweight="1pt">
                  <v:stroke miterlimit="4"/>
                  <v:textbox style="mso-next-textbox:#_x0000_s2052;mso-fit-shape-to-text:t" inset="4pt,4pt,4pt,4pt">
                    <w:txbxContent>
                      <w:p w14:paraId="39162910" w14:textId="299EA2A3" w:rsidR="00884222" w:rsidRPr="00B46AD6" w:rsidRDefault="00884222" w:rsidP="00884222">
                        <w:pPr>
                          <w:rPr>
                            <w:lang w:val="en-IN"/>
                          </w:rPr>
                        </w:pPr>
                      </w:p>
                    </w:txbxContent>
                  </v:textbox>
                </v:shape>
              </w:pict>
            </w:r>
          </w:p>
          <w:p w14:paraId="543A23DD" w14:textId="77777777" w:rsidR="00884222" w:rsidRDefault="00884222" w:rsidP="00674F72">
            <w:r>
              <w:t xml:space="preserve">          </w:t>
            </w:r>
          </w:p>
          <w:p w14:paraId="557EBAD0" w14:textId="77777777" w:rsidR="00884222" w:rsidRDefault="00884222" w:rsidP="00674F72"/>
          <w:p w14:paraId="79D19C1E" w14:textId="77777777" w:rsidR="00884222" w:rsidRPr="004D249F" w:rsidRDefault="00884222" w:rsidP="00674F72"/>
        </w:tc>
        <w:tc>
          <w:tcPr>
            <w:tcW w:w="1079" w:type="dxa"/>
          </w:tcPr>
          <w:p w14:paraId="795F33F0" w14:textId="2019530A" w:rsidR="00884222" w:rsidRDefault="00000000" w:rsidP="00674F72">
            <w:r>
              <w:rPr>
                <w:noProof/>
              </w:rPr>
              <w:pict w14:anchorId="65112682">
                <v:shape id="_x0000_s2051" type="#_x0000_t202" style="position:absolute;margin-left:15.45pt;margin-top:143.5pt;width:18pt;height: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" filled="f" stroked="f" strokeweight="1pt">
                  <v:stroke miterlimit="4"/>
                  <v:textbox style="mso-next-textbox:#_x0000_s2051;mso-fit-shape-to-text:t" inset="4pt,4pt,4pt,4pt">
                    <w:txbxContent>
                      <w:p w14:paraId="7A27BBA7" w14:textId="77777777" w:rsidR="00884222" w:rsidRPr="00B46AD6" w:rsidRDefault="00884222" w:rsidP="00884222">
                        <w:pPr>
                          <w:rPr>
                            <w:lang w:val="en-IN"/>
                          </w:rPr>
                        </w:pPr>
                        <w:r>
                          <w:rPr>
                            <w:lang w:val="en-IN"/>
                          </w:rPr>
                          <w:t>X</w:t>
                        </w:r>
                      </w:p>
                    </w:txbxContent>
                  </v:textbox>
                </v:shape>
              </w:pict>
            </w:r>
            <w:r>
              <w:rPr>
                <w:noProof/>
              </w:rPr>
              <w:pict w14:anchorId="39F1F497">
                <v:shape id="_x0000_s2050" type="#_x0000_t32" alt="X" style="position:absolute;margin-left:-10.95pt;margin-top:136.7pt;width:30pt;height:1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" strokeweight="3pt">
                  <v:stroke endarrow="block" miterlimit="4" joinstyle="miter"/>
                </v:shape>
              </w:pict>
            </w:r>
          </w:p>
        </w:tc>
      </w:tr>
      <w:tr w:rsidR="00884222" w14:paraId="324608DF" w14:textId="77777777" w:rsidTr="00674F72">
        <w:trPr>
          <w:trHeight w:val="730"/>
        </w:trPr>
        <w:tc>
          <w:tcPr>
            <w:tcW w:w="1079" w:type="dxa"/>
          </w:tcPr>
          <w:p w14:paraId="633D4554" w14:textId="77777777" w:rsidR="00884222" w:rsidRDefault="00884222" w:rsidP="00674F72"/>
        </w:tc>
        <w:tc>
          <w:tcPr>
            <w:tcW w:w="3956" w:type="dxa"/>
            <w:gridSpan w:val="3"/>
            <w:tcBorders>
              <w:top w:val="single" w:sz="18" w:space="0" w:color="476166" w:themeColor="accent1"/>
            </w:tcBorders>
          </w:tcPr>
          <w:p w14:paraId="4099A4CC" w14:textId="77777777" w:rsidR="00884222" w:rsidRDefault="00884222" w:rsidP="00674F72">
            <w:pPr>
              <w:pStyle w:val="Heading5"/>
            </w:pPr>
            <w:r>
              <w:t>Fundamental Principle of Working</w:t>
            </w:r>
          </w:p>
          <w:p w14:paraId="6153F48F" w14:textId="77777777" w:rsidR="00884222" w:rsidRPr="0048120C" w:rsidRDefault="00884222" w:rsidP="00674F72"/>
        </w:tc>
        <w:tc>
          <w:tcPr>
            <w:tcW w:w="719" w:type="dxa"/>
            <w:tcBorders>
              <w:top w:val="single" w:sz="18" w:space="0" w:color="476166" w:themeColor="accent1"/>
            </w:tcBorders>
          </w:tcPr>
          <w:p w14:paraId="6CD9F29B" w14:textId="77777777" w:rsidR="00884222" w:rsidRDefault="00884222" w:rsidP="00674F72"/>
        </w:tc>
        <w:tc>
          <w:tcPr>
            <w:tcW w:w="3957" w:type="dxa"/>
            <w:gridSpan w:val="3"/>
            <w:tcBorders>
              <w:top w:val="single" w:sz="18" w:space="0" w:color="476166" w:themeColor="accent1"/>
            </w:tcBorders>
          </w:tcPr>
          <w:p w14:paraId="003D0A4A" w14:textId="6BEC1956" w:rsidR="00884222" w:rsidRDefault="00884222" w:rsidP="00674F72"/>
        </w:tc>
        <w:tc>
          <w:tcPr>
            <w:tcW w:w="1079" w:type="dxa"/>
          </w:tcPr>
          <w:p w14:paraId="40C0749A" w14:textId="2880AD40" w:rsidR="00884222" w:rsidRDefault="00884222" w:rsidP="00674F72"/>
        </w:tc>
      </w:tr>
      <w:tr w:rsidR="00884222" w14:paraId="4036F0C3" w14:textId="77777777" w:rsidTr="00674F72">
        <w:trPr>
          <w:trHeight w:val="3990"/>
        </w:trPr>
        <w:tc>
          <w:tcPr>
            <w:tcW w:w="1079" w:type="dxa"/>
          </w:tcPr>
          <w:p w14:paraId="43CF1B78" w14:textId="77777777" w:rsidR="00884222" w:rsidRDefault="00884222" w:rsidP="00674F72"/>
        </w:tc>
        <w:tc>
          <w:tcPr>
            <w:tcW w:w="3956" w:type="dxa"/>
            <w:gridSpan w:val="3"/>
          </w:tcPr>
          <w:p w14:paraId="7B5D96DE" w14:textId="063AC8FA" w:rsidR="00884222" w:rsidRDefault="00884222" w:rsidP="00674F72">
            <w:pPr>
              <w:pStyle w:val="Text"/>
            </w:pPr>
            <w:r>
              <w:t xml:space="preserve">The gripper consists of a lower wrist module which contains a rectangular dead volume to house one </w:t>
            </w:r>
            <w:r w:rsidR="006A22C4">
              <w:t>rheostat</w:t>
            </w:r>
            <w:r>
              <w:t xml:space="preserve"> with a microcontroller.</w:t>
            </w:r>
          </w:p>
          <w:p w14:paraId="5071BF67" w14:textId="77777777" w:rsidR="00884222" w:rsidRDefault="00884222" w:rsidP="00674F72">
            <w:pPr>
              <w:pStyle w:val="Text"/>
            </w:pPr>
          </w:p>
          <w:p w14:paraId="36C8BCE4" w14:textId="73741DB2" w:rsidR="00884222" w:rsidRDefault="00884222" w:rsidP="00674F72">
            <w:pPr>
              <w:pStyle w:val="Text"/>
            </w:pPr>
            <w:r>
              <w:t xml:space="preserve">The </w:t>
            </w:r>
            <w:r w:rsidR="00B95AAE">
              <w:t xml:space="preserve">rheostat controls </w:t>
            </w:r>
            <w:r w:rsidR="00447D1C">
              <w:t>the amount of</w:t>
            </w:r>
            <w:r w:rsidR="00B95AAE">
              <w:t xml:space="preserve"> electricity flowing to heat element source coil which helps in producing heat. This heat is passed through flat </w:t>
            </w:r>
            <w:r w:rsidR="00447D1C">
              <w:t>thermally conductive threads</w:t>
            </w:r>
            <w:r w:rsidR="00B95AAE">
              <w:t xml:space="preserve"> going to </w:t>
            </w:r>
            <w:r w:rsidR="00447D1C">
              <w:t>a heat distribution pad attached on inner surface of the Shape Memory Alloy ring on the topmost part of paraboloid gripper mesh. The heat will cause transformation of SMA ring to SMA ellipse (Based on initial settings).</w:t>
            </w:r>
          </w:p>
        </w:tc>
        <w:tc>
          <w:tcPr>
            <w:tcW w:w="719" w:type="dxa"/>
          </w:tcPr>
          <w:p w14:paraId="4E0354F0" w14:textId="77777777" w:rsidR="00884222" w:rsidRDefault="00884222" w:rsidP="00674F72">
            <w:pPr>
              <w:pStyle w:val="Text"/>
            </w:pPr>
          </w:p>
        </w:tc>
        <w:tc>
          <w:tcPr>
            <w:tcW w:w="3957" w:type="dxa"/>
            <w:gridSpan w:val="3"/>
          </w:tcPr>
          <w:p w14:paraId="70DE5A6B" w14:textId="5CB4AC8F" w:rsidR="00884222" w:rsidRDefault="00447D1C" w:rsidP="00674F72">
            <w:pPr>
              <w:pStyle w:val="Text"/>
            </w:pPr>
            <w:r>
              <w:t>The outer surface of the SMA ring will be connected to a heat sink/Cooling element which will reverse the thermal effects, thus causing SMA Ellipse to return to SMA Circle.</w:t>
            </w:r>
          </w:p>
          <w:p w14:paraId="1D3FB5E8" w14:textId="77777777" w:rsidR="00884222" w:rsidRDefault="00884222" w:rsidP="00674F72">
            <w:pPr>
              <w:pStyle w:val="Text"/>
            </w:pPr>
          </w:p>
          <w:p w14:paraId="303242A6" w14:textId="6718A11E" w:rsidR="00884222" w:rsidRDefault="00447D1C" w:rsidP="00674F72">
            <w:pPr>
              <w:pStyle w:val="Text"/>
            </w:pPr>
            <w:r>
              <w:t xml:space="preserve">Several concentric NON-SMA Rings lie below the SMA Ring in decreasing radii from top to bottom. These rings are bound by an Thermoresistant Elastic Mesh Which can expand/contract when the SMA ring transforms </w:t>
            </w:r>
          </w:p>
        </w:tc>
        <w:tc>
          <w:tcPr>
            <w:tcW w:w="1079" w:type="dxa"/>
          </w:tcPr>
          <w:p w14:paraId="1333AB15" w14:textId="77777777" w:rsidR="00884222" w:rsidRDefault="00884222" w:rsidP="00674F72"/>
        </w:tc>
      </w:tr>
    </w:tbl>
    <w:p w14:paraId="16BF4228" w14:textId="77777777" w:rsidR="00884222" w:rsidRDefault="00884222" w:rsidP="00884222"/>
    <w:p w14:paraId="4259BFCA" w14:textId="77777777" w:rsidR="00884222" w:rsidRDefault="00884222" w:rsidP="00884222"/>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884222" w14:paraId="3982AA3B" w14:textId="77777777" w:rsidTr="00674F72">
        <w:tc>
          <w:tcPr>
            <w:tcW w:w="1079" w:type="dxa"/>
          </w:tcPr>
          <w:p w14:paraId="081F7843" w14:textId="77777777" w:rsidR="00884222" w:rsidRPr="00E74B29" w:rsidRDefault="00884222" w:rsidP="00674F72">
            <w:pPr>
              <w:pStyle w:val="Footer"/>
            </w:pPr>
          </w:p>
        </w:tc>
        <w:tc>
          <w:tcPr>
            <w:tcW w:w="5395" w:type="dxa"/>
          </w:tcPr>
          <w:p w14:paraId="3A554794" w14:textId="77777777" w:rsidR="00884222" w:rsidRPr="00874FE7" w:rsidRDefault="00884222" w:rsidP="00674F72">
            <w:pPr>
              <w:pStyle w:val="Footer"/>
            </w:pPr>
            <w:r>
              <w:t>MECHATRONICS REPORT – 3.1.1</w:t>
            </w:r>
          </w:p>
        </w:tc>
        <w:tc>
          <w:tcPr>
            <w:tcW w:w="3237" w:type="dxa"/>
          </w:tcPr>
          <w:p w14:paraId="74A7DD2B" w14:textId="067F6FC4" w:rsidR="00884222" w:rsidRPr="00E74B29" w:rsidRDefault="00884222" w:rsidP="00674F72">
            <w:pPr>
              <w:pStyle w:val="Footer"/>
              <w:jc w:val="right"/>
            </w:pPr>
            <w:r>
              <w:t>PAGE  7</w:t>
            </w:r>
          </w:p>
        </w:tc>
        <w:tc>
          <w:tcPr>
            <w:tcW w:w="1079" w:type="dxa"/>
          </w:tcPr>
          <w:p w14:paraId="66DCA3BE" w14:textId="5FBA76F2" w:rsidR="00884222" w:rsidRPr="00E74B29" w:rsidRDefault="00884222" w:rsidP="00674F72">
            <w:pPr>
              <w:pStyle w:val="Footer"/>
            </w:pPr>
          </w:p>
        </w:tc>
      </w:tr>
    </w:tbl>
    <w:p w14:paraId="64C97D16" w14:textId="77777777" w:rsidR="00884222" w:rsidRDefault="00884222" w:rsidP="00884222">
      <w:r>
        <w:br w:type="page"/>
      </w: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47D1C" w14:paraId="4BA5E229" w14:textId="77777777" w:rsidTr="00BD05F5">
        <w:tc>
          <w:tcPr>
            <w:tcW w:w="2158" w:type="dxa"/>
            <w:gridSpan w:val="2"/>
          </w:tcPr>
          <w:p w14:paraId="7C92BA01" w14:textId="77777777" w:rsidR="00447D1C" w:rsidRDefault="00447D1C" w:rsidP="00BD05F5"/>
        </w:tc>
        <w:tc>
          <w:tcPr>
            <w:tcW w:w="2158" w:type="dxa"/>
            <w:tcBorders>
              <w:top w:val="single" w:sz="18" w:space="0" w:color="476166" w:themeColor="accent1"/>
            </w:tcBorders>
          </w:tcPr>
          <w:p w14:paraId="23F6B5F2" w14:textId="77777777" w:rsidR="00447D1C" w:rsidRDefault="00447D1C" w:rsidP="00BD05F5"/>
        </w:tc>
        <w:tc>
          <w:tcPr>
            <w:tcW w:w="2158" w:type="dxa"/>
            <w:tcBorders>
              <w:top w:val="single" w:sz="18" w:space="0" w:color="476166" w:themeColor="accent1"/>
            </w:tcBorders>
          </w:tcPr>
          <w:p w14:paraId="4AAEC8E0" w14:textId="77777777" w:rsidR="00447D1C" w:rsidRDefault="00447D1C" w:rsidP="00BD05F5"/>
        </w:tc>
        <w:tc>
          <w:tcPr>
            <w:tcW w:w="2158" w:type="dxa"/>
            <w:tcBorders>
              <w:top w:val="single" w:sz="18" w:space="0" w:color="476166" w:themeColor="accent1"/>
            </w:tcBorders>
          </w:tcPr>
          <w:p w14:paraId="2E5D098D" w14:textId="77777777" w:rsidR="00447D1C" w:rsidRDefault="00447D1C" w:rsidP="00BD05F5"/>
        </w:tc>
        <w:tc>
          <w:tcPr>
            <w:tcW w:w="2158" w:type="dxa"/>
            <w:gridSpan w:val="2"/>
          </w:tcPr>
          <w:p w14:paraId="42442756" w14:textId="77777777" w:rsidR="00447D1C" w:rsidRDefault="00447D1C" w:rsidP="00BD05F5"/>
        </w:tc>
      </w:tr>
      <w:tr w:rsidR="00447D1C" w:rsidRPr="004D249F" w14:paraId="361DBA50" w14:textId="77777777" w:rsidTr="00BD05F5">
        <w:trPr>
          <w:gridAfter w:val="1"/>
          <w:wAfter w:w="1079" w:type="dxa"/>
          <w:trHeight w:val="3749"/>
        </w:trPr>
        <w:tc>
          <w:tcPr>
            <w:tcW w:w="1079" w:type="dxa"/>
          </w:tcPr>
          <w:p w14:paraId="35E22985" w14:textId="77777777" w:rsidR="00447D1C" w:rsidRDefault="00447D1C" w:rsidP="00BD05F5"/>
        </w:tc>
        <w:tc>
          <w:tcPr>
            <w:tcW w:w="8632" w:type="dxa"/>
            <w:gridSpan w:val="5"/>
            <w:tcBorders>
              <w:top w:val="single" w:sz="18" w:space="0" w:color="476166" w:themeColor="accent1"/>
              <w:bottom w:val="single" w:sz="18" w:space="0" w:color="476166" w:themeColor="accent1"/>
            </w:tcBorders>
          </w:tcPr>
          <w:p w14:paraId="405F9900" w14:textId="77777777" w:rsidR="00447D1C" w:rsidRDefault="00447D1C" w:rsidP="00BD05F5"/>
          <w:p w14:paraId="2E7D6BFE" w14:textId="77777777" w:rsidR="00447D1C" w:rsidRDefault="00447D1C" w:rsidP="00BD05F5">
            <w:r>
              <w:t>3.1.1.1: Parts List</w:t>
            </w:r>
          </w:p>
          <w:p w14:paraId="1CA4C4B2" w14:textId="20CFD52B" w:rsidR="00447D1C" w:rsidRDefault="00447D1C" w:rsidP="00BD05F5"/>
          <w:tbl>
            <w:tblPr>
              <w:tblStyle w:val="TableGrid"/>
              <w:tblW w:w="8680" w:type="dxa"/>
              <w:tblLook w:val="04A0" w:firstRow="1" w:lastRow="0" w:firstColumn="1" w:lastColumn="0" w:noHBand="0" w:noVBand="1"/>
            </w:tblPr>
            <w:tblGrid>
              <w:gridCol w:w="1609"/>
              <w:gridCol w:w="2268"/>
              <w:gridCol w:w="2409"/>
              <w:gridCol w:w="2394"/>
            </w:tblGrid>
            <w:tr w:rsidR="00447D1C" w14:paraId="1A7B7E7E" w14:textId="77777777" w:rsidTr="00F0759D">
              <w:trPr>
                <w:trHeight w:val="368"/>
              </w:trPr>
              <w:tc>
                <w:tcPr>
                  <w:tcW w:w="1609" w:type="dxa"/>
                </w:tcPr>
                <w:p w14:paraId="7D050882" w14:textId="72E4DF9D" w:rsidR="00447D1C" w:rsidRPr="00447D1C" w:rsidRDefault="00447D1C" w:rsidP="00447D1C">
                  <w:pPr>
                    <w:jc w:val="center"/>
                    <w:rPr>
                      <w:b/>
                      <w:bCs/>
                    </w:rPr>
                  </w:pPr>
                  <w:r w:rsidRPr="00447D1C">
                    <w:rPr>
                      <w:b/>
                      <w:bCs/>
                    </w:rPr>
                    <w:t>Sr. No.</w:t>
                  </w:r>
                </w:p>
              </w:tc>
              <w:tc>
                <w:tcPr>
                  <w:tcW w:w="2268" w:type="dxa"/>
                </w:tcPr>
                <w:p w14:paraId="45245498" w14:textId="2D97A17E" w:rsidR="00447D1C" w:rsidRPr="00447D1C" w:rsidRDefault="00447D1C" w:rsidP="00447D1C">
                  <w:pPr>
                    <w:jc w:val="center"/>
                    <w:rPr>
                      <w:b/>
                      <w:bCs/>
                    </w:rPr>
                  </w:pPr>
                  <w:r w:rsidRPr="00447D1C">
                    <w:rPr>
                      <w:b/>
                      <w:bCs/>
                    </w:rPr>
                    <w:t>Component</w:t>
                  </w:r>
                </w:p>
              </w:tc>
              <w:tc>
                <w:tcPr>
                  <w:tcW w:w="2409" w:type="dxa"/>
                </w:tcPr>
                <w:p w14:paraId="1DCE1E51" w14:textId="266FF215" w:rsidR="00447D1C" w:rsidRPr="00447D1C" w:rsidRDefault="00447D1C" w:rsidP="00447D1C">
                  <w:pPr>
                    <w:jc w:val="center"/>
                    <w:rPr>
                      <w:b/>
                      <w:bCs/>
                    </w:rPr>
                  </w:pPr>
                  <w:r w:rsidRPr="00447D1C">
                    <w:rPr>
                      <w:b/>
                      <w:bCs/>
                    </w:rPr>
                    <w:t>Specifications</w:t>
                  </w:r>
                </w:p>
              </w:tc>
              <w:tc>
                <w:tcPr>
                  <w:tcW w:w="2394" w:type="dxa"/>
                </w:tcPr>
                <w:p w14:paraId="076DCDC4" w14:textId="24D030AD" w:rsidR="00447D1C" w:rsidRPr="00447D1C" w:rsidRDefault="00447D1C" w:rsidP="00447D1C">
                  <w:pPr>
                    <w:jc w:val="center"/>
                    <w:rPr>
                      <w:b/>
                      <w:bCs/>
                    </w:rPr>
                  </w:pPr>
                  <w:r w:rsidRPr="00447D1C">
                    <w:rPr>
                      <w:b/>
                      <w:bCs/>
                    </w:rPr>
                    <w:t>CAD</w:t>
                  </w:r>
                </w:p>
              </w:tc>
            </w:tr>
            <w:tr w:rsidR="00447D1C" w14:paraId="74460D8E" w14:textId="77777777" w:rsidTr="00F0759D">
              <w:trPr>
                <w:trHeight w:val="2873"/>
              </w:trPr>
              <w:tc>
                <w:tcPr>
                  <w:tcW w:w="1609" w:type="dxa"/>
                </w:tcPr>
                <w:p w14:paraId="0EB07AA6" w14:textId="5F4F5C29" w:rsidR="00447D1C" w:rsidRDefault="00447D1C" w:rsidP="00BD05F5">
                  <w:r>
                    <w:t>1.</w:t>
                  </w:r>
                </w:p>
              </w:tc>
              <w:tc>
                <w:tcPr>
                  <w:tcW w:w="2268" w:type="dxa"/>
                </w:tcPr>
                <w:p w14:paraId="235DE1BD" w14:textId="5670670F" w:rsidR="00447D1C" w:rsidRDefault="00447D1C" w:rsidP="00BD05F5">
                  <w:r>
                    <w:t>Wrist Module</w:t>
                  </w:r>
                </w:p>
              </w:tc>
              <w:tc>
                <w:tcPr>
                  <w:tcW w:w="2409" w:type="dxa"/>
                </w:tcPr>
                <w:p w14:paraId="374A0B5B" w14:textId="77777777" w:rsidR="00447D1C" w:rsidRDefault="00447D1C" w:rsidP="00447D1C">
                  <w:pPr>
                    <w:pStyle w:val="ListParagraph"/>
                    <w:numPr>
                      <w:ilvl w:val="0"/>
                      <w:numId w:val="2"/>
                    </w:numPr>
                  </w:pPr>
                  <w:r>
                    <w:t>Same as Approach 1</w:t>
                  </w:r>
                </w:p>
                <w:p w14:paraId="63A9C24F" w14:textId="023993E4" w:rsidR="00447D1C" w:rsidRDefault="00447D1C" w:rsidP="00447D1C">
                  <w:pPr>
                    <w:pStyle w:val="ListParagraph"/>
                    <w:numPr>
                      <w:ilvl w:val="0"/>
                      <w:numId w:val="2"/>
                    </w:numPr>
                  </w:pPr>
                  <w:r>
                    <w:t xml:space="preserve">The space will now be occupied by a rheostat, </w:t>
                  </w:r>
                  <w:proofErr w:type="gramStart"/>
                  <w:r>
                    <w:t>thermostat</w:t>
                  </w:r>
                  <w:proofErr w:type="gramEnd"/>
                  <w:r>
                    <w:t xml:space="preserve"> and microcontroller.</w:t>
                  </w:r>
                </w:p>
              </w:tc>
              <w:tc>
                <w:tcPr>
                  <w:tcW w:w="2394" w:type="dxa"/>
                </w:tcPr>
                <w:p w14:paraId="029048D0" w14:textId="2BBD8624" w:rsidR="00447D1C" w:rsidRDefault="00447D1C" w:rsidP="00BD05F5">
                  <w:r w:rsidRPr="00370642">
                    <w:rPr>
                      <w:noProof/>
                    </w:rPr>
                    <w:drawing>
                      <wp:anchor distT="0" distB="0" distL="114300" distR="114300" simplePos="0" relativeHeight="251654144" behindDoc="0" locked="0" layoutInCell="1" allowOverlap="1" wp14:anchorId="5DE2B21A" wp14:editId="5A833E74">
                        <wp:simplePos x="0" y="0"/>
                        <wp:positionH relativeFrom="column">
                          <wp:posOffset>-88265</wp:posOffset>
                        </wp:positionH>
                        <wp:positionV relativeFrom="paragraph">
                          <wp:posOffset>321945</wp:posOffset>
                        </wp:positionV>
                        <wp:extent cx="1485900" cy="1104900"/>
                        <wp:effectExtent l="0" t="0" r="0" b="0"/>
                        <wp:wrapSquare wrapText="bothSides"/>
                        <wp:docPr id="48489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9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5900" cy="1104900"/>
                                </a:xfrm>
                                <a:prstGeom prst="rect">
                                  <a:avLst/>
                                </a:prstGeom>
                              </pic:spPr>
                            </pic:pic>
                          </a:graphicData>
                        </a:graphic>
                        <wp14:sizeRelH relativeFrom="margin">
                          <wp14:pctWidth>0</wp14:pctWidth>
                        </wp14:sizeRelH>
                        <wp14:sizeRelV relativeFrom="margin">
                          <wp14:pctHeight>0</wp14:pctHeight>
                        </wp14:sizeRelV>
                      </wp:anchor>
                    </w:drawing>
                  </w:r>
                </w:p>
              </w:tc>
            </w:tr>
            <w:tr w:rsidR="00447D1C" w14:paraId="516CBC5F" w14:textId="77777777" w:rsidTr="00F0759D">
              <w:trPr>
                <w:trHeight w:val="3005"/>
              </w:trPr>
              <w:tc>
                <w:tcPr>
                  <w:tcW w:w="1609" w:type="dxa"/>
                </w:tcPr>
                <w:p w14:paraId="3E82F10E" w14:textId="1737799D" w:rsidR="00447D1C" w:rsidRDefault="00447D1C" w:rsidP="00BD05F5">
                  <w:r>
                    <w:t xml:space="preserve">2. </w:t>
                  </w:r>
                </w:p>
              </w:tc>
              <w:tc>
                <w:tcPr>
                  <w:tcW w:w="2268" w:type="dxa"/>
                </w:tcPr>
                <w:p w14:paraId="40668937" w14:textId="46E6CB72" w:rsidR="00447D1C" w:rsidRDefault="00447D1C" w:rsidP="00BD05F5">
                  <w:r>
                    <w:t xml:space="preserve">Paraboloid </w:t>
                  </w:r>
                  <w:r w:rsidR="00F0759D">
                    <w:t>SMA Ring with Elastic Mesh Gripper</w:t>
                  </w:r>
                </w:p>
              </w:tc>
              <w:tc>
                <w:tcPr>
                  <w:tcW w:w="2409" w:type="dxa"/>
                </w:tcPr>
                <w:p w14:paraId="42113C99" w14:textId="296E970A" w:rsidR="00447D1C" w:rsidRDefault="00F0759D" w:rsidP="00F0759D">
                  <w:pPr>
                    <w:pStyle w:val="ListParagraph"/>
                    <w:numPr>
                      <w:ilvl w:val="0"/>
                      <w:numId w:val="2"/>
                    </w:numPr>
                  </w:pPr>
                  <w:r>
                    <w:t>A Circular Paraboloid when Cooled.</w:t>
                  </w:r>
                </w:p>
                <w:p w14:paraId="0A96817D" w14:textId="77777777" w:rsidR="00F0759D" w:rsidRDefault="00F0759D" w:rsidP="00F0759D">
                  <w:pPr>
                    <w:pStyle w:val="ListParagraph"/>
                    <w:numPr>
                      <w:ilvl w:val="0"/>
                      <w:numId w:val="2"/>
                    </w:numPr>
                  </w:pPr>
                  <w:r>
                    <w:t>A non-uniform elliptic paraboloid when heated.</w:t>
                  </w:r>
                </w:p>
                <w:p w14:paraId="38AAE8BC" w14:textId="7E9AFE5E" w:rsidR="00F0759D" w:rsidRDefault="00F0759D" w:rsidP="00F0759D">
                  <w:pPr>
                    <w:pStyle w:val="ListParagraph"/>
                    <w:numPr>
                      <w:ilvl w:val="0"/>
                      <w:numId w:val="2"/>
                    </w:numPr>
                  </w:pPr>
                  <w:r>
                    <w:t>Elastic Mesh has a particular constant value K (Refer Mathematical Model of SMA Gripper)</w:t>
                  </w:r>
                </w:p>
              </w:tc>
              <w:tc>
                <w:tcPr>
                  <w:tcW w:w="2394" w:type="dxa"/>
                </w:tcPr>
                <w:p w14:paraId="0FAF4167" w14:textId="205B1AA4" w:rsidR="00447D1C" w:rsidRDefault="00F0759D" w:rsidP="00BD05F5">
                  <w:r w:rsidRPr="00F0759D">
                    <w:drawing>
                      <wp:anchor distT="0" distB="0" distL="114300" distR="114300" simplePos="0" relativeHeight="251658240" behindDoc="0" locked="0" layoutInCell="1" allowOverlap="1" wp14:anchorId="6219BAA0" wp14:editId="2A03A8E2">
                        <wp:simplePos x="0" y="0"/>
                        <wp:positionH relativeFrom="column">
                          <wp:posOffset>-271145</wp:posOffset>
                        </wp:positionH>
                        <wp:positionV relativeFrom="paragraph">
                          <wp:posOffset>887730</wp:posOffset>
                        </wp:positionV>
                        <wp:extent cx="1775257" cy="1188964"/>
                        <wp:effectExtent l="0" t="0" r="0" b="0"/>
                        <wp:wrapSquare wrapText="bothSides"/>
                        <wp:docPr id="682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726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75257" cy="1188964"/>
                                </a:xfrm>
                                <a:prstGeom prst="rect">
                                  <a:avLst/>
                                </a:prstGeom>
                              </pic:spPr>
                            </pic:pic>
                          </a:graphicData>
                        </a:graphic>
                      </wp:anchor>
                    </w:drawing>
                  </w:r>
                </w:p>
              </w:tc>
            </w:tr>
            <w:tr w:rsidR="00447D1C" w14:paraId="2B9E5868" w14:textId="77777777" w:rsidTr="00F0759D">
              <w:trPr>
                <w:trHeight w:val="2873"/>
              </w:trPr>
              <w:tc>
                <w:tcPr>
                  <w:tcW w:w="1609" w:type="dxa"/>
                </w:tcPr>
                <w:p w14:paraId="68ED47C1" w14:textId="750D3CC9" w:rsidR="00447D1C" w:rsidRDefault="00F0759D" w:rsidP="00BD05F5">
                  <w:r>
                    <w:t xml:space="preserve">3. </w:t>
                  </w:r>
                </w:p>
              </w:tc>
              <w:tc>
                <w:tcPr>
                  <w:tcW w:w="2268" w:type="dxa"/>
                </w:tcPr>
                <w:p w14:paraId="71E6A5B4" w14:textId="74704516" w:rsidR="00447D1C" w:rsidRDefault="00F0759D" w:rsidP="00BD05F5">
                  <w:r>
                    <w:t>Thermal Coil</w:t>
                  </w:r>
                </w:p>
              </w:tc>
              <w:tc>
                <w:tcPr>
                  <w:tcW w:w="2409" w:type="dxa"/>
                </w:tcPr>
                <w:p w14:paraId="778E2D57" w14:textId="77777777" w:rsidR="00447D1C" w:rsidRDefault="00F0759D" w:rsidP="00F0759D">
                  <w:pPr>
                    <w:pStyle w:val="ListParagraph"/>
                    <w:numPr>
                      <w:ilvl w:val="0"/>
                      <w:numId w:val="2"/>
                    </w:numPr>
                  </w:pPr>
                  <w:r>
                    <w:t>Heating Element Coil attached to the Paraboloid gripper coil.</w:t>
                  </w:r>
                </w:p>
                <w:p w14:paraId="386FEE7D" w14:textId="68774F87" w:rsidR="00F0759D" w:rsidRDefault="00F0759D" w:rsidP="00F0759D">
                  <w:pPr>
                    <w:pStyle w:val="ListParagraph"/>
                    <w:numPr>
                      <w:ilvl w:val="0"/>
                      <w:numId w:val="2"/>
                    </w:numPr>
                  </w:pPr>
                  <w:proofErr w:type="gramStart"/>
                  <w:r>
                    <w:t>Similar to</w:t>
                  </w:r>
                  <w:proofErr w:type="gramEnd"/>
                  <w:r>
                    <w:t xml:space="preserve"> Electric Kettle Heating Coil.</w:t>
                  </w:r>
                </w:p>
              </w:tc>
              <w:tc>
                <w:tcPr>
                  <w:tcW w:w="2394" w:type="dxa"/>
                </w:tcPr>
                <w:p w14:paraId="391D143E" w14:textId="1FDDAD18" w:rsidR="00447D1C" w:rsidRDefault="00F0759D" w:rsidP="00BD05F5">
                  <w:r w:rsidRPr="00F0759D">
                    <w:drawing>
                      <wp:anchor distT="0" distB="0" distL="114300" distR="114300" simplePos="0" relativeHeight="251656192" behindDoc="0" locked="0" layoutInCell="1" allowOverlap="1" wp14:anchorId="164634A2" wp14:editId="66B5ED18">
                        <wp:simplePos x="0" y="0"/>
                        <wp:positionH relativeFrom="column">
                          <wp:posOffset>-64326</wp:posOffset>
                        </wp:positionH>
                        <wp:positionV relativeFrom="paragraph">
                          <wp:posOffset>527050</wp:posOffset>
                        </wp:positionV>
                        <wp:extent cx="1552575" cy="878816"/>
                        <wp:effectExtent l="0" t="0" r="0" b="0"/>
                        <wp:wrapSquare wrapText="bothSides"/>
                        <wp:docPr id="82232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331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52575" cy="878816"/>
                                </a:xfrm>
                                <a:prstGeom prst="rect">
                                  <a:avLst/>
                                </a:prstGeom>
                              </pic:spPr>
                            </pic:pic>
                          </a:graphicData>
                        </a:graphic>
                        <wp14:sizeRelH relativeFrom="margin">
                          <wp14:pctWidth>0</wp14:pctWidth>
                        </wp14:sizeRelH>
                        <wp14:sizeRelV relativeFrom="margin">
                          <wp14:pctHeight>0</wp14:pctHeight>
                        </wp14:sizeRelV>
                      </wp:anchor>
                    </w:drawing>
                  </w:r>
                </w:p>
              </w:tc>
            </w:tr>
          </w:tbl>
          <w:p w14:paraId="6A64BFC4" w14:textId="77777777" w:rsidR="00447D1C" w:rsidRPr="004D249F" w:rsidRDefault="00447D1C" w:rsidP="00BD05F5"/>
        </w:tc>
      </w:tr>
    </w:tbl>
    <w:p w14:paraId="1E50A66A" w14:textId="77777777" w:rsidR="004D249F" w:rsidRDefault="004D249F"/>
    <w:p w14:paraId="696FB438" w14:textId="77777777" w:rsidR="004D249F" w:rsidRDefault="004D249F"/>
    <w:p w14:paraId="28523752" w14:textId="77777777" w:rsidR="004D249F" w:rsidRDefault="004D249F"/>
    <w:p w14:paraId="11FA1FAA" w14:textId="77777777" w:rsidR="004D249F" w:rsidRDefault="004D249F"/>
    <w:p w14:paraId="0B2970FD" w14:textId="77777777" w:rsidR="004D249F" w:rsidRDefault="004D249F"/>
    <w:p w14:paraId="6AC6637B" w14:textId="77777777" w:rsidR="004D249F" w:rsidRDefault="004D249F"/>
    <w:p w14:paraId="460E3226" w14:textId="77777777" w:rsidR="004D249F" w:rsidRDefault="004D249F"/>
    <w:p w14:paraId="7A9EF79A" w14:textId="77777777" w:rsidR="004D249F" w:rsidRDefault="004D249F"/>
    <w:p w14:paraId="3F000E97" w14:textId="77777777" w:rsidR="004D249F" w:rsidRDefault="004D249F"/>
    <w:p w14:paraId="2B4913B6" w14:textId="77777777" w:rsidR="004D249F" w:rsidRDefault="004D249F"/>
    <w:p w14:paraId="09F6A2DE" w14:textId="77777777" w:rsidR="004D249F" w:rsidRDefault="004D249F"/>
    <w:tbl>
      <w:tblPr>
        <w:tblW w:w="0" w:type="auto"/>
        <w:tblLayout w:type="fixed"/>
        <w:tblCellMar>
          <w:left w:w="0" w:type="dxa"/>
          <w:right w:w="0" w:type="dxa"/>
        </w:tblCellMar>
        <w:tblLook w:val="0600" w:firstRow="0" w:lastRow="0" w:firstColumn="0" w:lastColumn="0" w:noHBand="1" w:noVBand="1"/>
      </w:tblPr>
      <w:tblGrid>
        <w:gridCol w:w="1079"/>
        <w:gridCol w:w="3956"/>
        <w:gridCol w:w="719"/>
        <w:gridCol w:w="3957"/>
        <w:gridCol w:w="1079"/>
      </w:tblGrid>
      <w:tr w:rsidR="00F0759D" w14:paraId="558E2F00" w14:textId="77777777" w:rsidTr="00BD05F5">
        <w:trPr>
          <w:trHeight w:val="730"/>
        </w:trPr>
        <w:tc>
          <w:tcPr>
            <w:tcW w:w="1079" w:type="dxa"/>
          </w:tcPr>
          <w:p w14:paraId="3477BAD4" w14:textId="77777777" w:rsidR="00F0759D" w:rsidRDefault="00F0759D" w:rsidP="00BD05F5"/>
        </w:tc>
        <w:tc>
          <w:tcPr>
            <w:tcW w:w="3956" w:type="dxa"/>
            <w:tcBorders>
              <w:top w:val="single" w:sz="18" w:space="0" w:color="476166" w:themeColor="accent1"/>
            </w:tcBorders>
          </w:tcPr>
          <w:p w14:paraId="51E52129" w14:textId="77777777" w:rsidR="00F0759D" w:rsidRDefault="00F0759D" w:rsidP="00BD05F5">
            <w:pPr>
              <w:pStyle w:val="Heading5"/>
            </w:pPr>
            <w:r>
              <w:t>Design and its Advantages and Limitations</w:t>
            </w:r>
          </w:p>
          <w:p w14:paraId="5E35FFC7" w14:textId="77777777" w:rsidR="00F0759D" w:rsidRDefault="00F0759D" w:rsidP="00BD05F5">
            <w:r>
              <w:rPr>
                <w:noProof/>
              </w:rPr>
              <w:pict w14:anchorId="6726DCAB">
                <v:shape id="_x0000_s2069" type="#_x0000_t202" style="position:absolute;margin-left:228.65pt;margin-top:12.25pt;width:203.4pt;height:1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" filled="f" stroked="f" strokeweight="1pt">
                  <v:stroke miterlimit="4"/>
                  <v:textbox style="mso-fit-shape-to-text:t" inset="4pt,4pt,4pt,4pt">
                    <w:txbxContent>
                      <w:p w14:paraId="04BC2A3E" w14:textId="77777777" w:rsidR="00F0759D" w:rsidRPr="00220739" w:rsidRDefault="00F0759D" w:rsidP="00F0759D">
                        <w:pPr>
                          <w:rPr>
                            <w:b/>
                            <w:bCs/>
                            <w:sz w:val="32"/>
                            <w:szCs w:val="32"/>
                            <w:lang w:val="en-IN"/>
                          </w:rPr>
                        </w:pPr>
                        <w:r w:rsidRPr="00220739">
                          <w:rPr>
                            <w:b/>
                            <w:bCs/>
                            <w:sz w:val="32"/>
                            <w:szCs w:val="32"/>
                            <w:lang w:val="en-IN"/>
                          </w:rPr>
                          <w:t xml:space="preserve">Advantages </w:t>
                        </w:r>
                      </w:p>
                    </w:txbxContent>
                  </v:textbox>
                </v:shape>
              </w:pict>
            </w:r>
          </w:p>
          <w:p w14:paraId="58A265FC" w14:textId="77777777" w:rsidR="00F0759D" w:rsidRPr="00220739" w:rsidRDefault="00F0759D" w:rsidP="00BD05F5">
            <w:pPr>
              <w:rPr>
                <w:b/>
                <w:bCs/>
              </w:rPr>
            </w:pPr>
            <w:r w:rsidRPr="00220739">
              <w:rPr>
                <w:b/>
                <w:bCs/>
                <w:sz w:val="32"/>
                <w:szCs w:val="32"/>
              </w:rPr>
              <w:t>The Design</w:t>
            </w:r>
            <w:r>
              <w:rPr>
                <w:b/>
                <w:bCs/>
                <w:sz w:val="32"/>
                <w:szCs w:val="32"/>
              </w:rPr>
              <w:t xml:space="preserve">                                       </w:t>
            </w:r>
          </w:p>
        </w:tc>
        <w:tc>
          <w:tcPr>
            <w:tcW w:w="719" w:type="dxa"/>
            <w:tcBorders>
              <w:top w:val="single" w:sz="18" w:space="0" w:color="476166" w:themeColor="accent1"/>
            </w:tcBorders>
          </w:tcPr>
          <w:p w14:paraId="692F5594" w14:textId="77777777" w:rsidR="00F0759D" w:rsidRDefault="00F0759D" w:rsidP="00BD05F5"/>
        </w:tc>
        <w:tc>
          <w:tcPr>
            <w:tcW w:w="3957" w:type="dxa"/>
            <w:tcBorders>
              <w:top w:val="single" w:sz="18" w:space="0" w:color="476166" w:themeColor="accent1"/>
            </w:tcBorders>
          </w:tcPr>
          <w:p w14:paraId="57F2F138" w14:textId="77777777" w:rsidR="00F0759D" w:rsidRDefault="00F0759D" w:rsidP="00BD05F5"/>
        </w:tc>
        <w:tc>
          <w:tcPr>
            <w:tcW w:w="1079" w:type="dxa"/>
          </w:tcPr>
          <w:p w14:paraId="1E1CE51C" w14:textId="77777777" w:rsidR="00F0759D" w:rsidRDefault="00F0759D" w:rsidP="00BD05F5"/>
        </w:tc>
      </w:tr>
      <w:tr w:rsidR="00F0759D" w14:paraId="4C425A3C" w14:textId="77777777" w:rsidTr="00BD05F5">
        <w:trPr>
          <w:trHeight w:val="3990"/>
        </w:trPr>
        <w:tc>
          <w:tcPr>
            <w:tcW w:w="1079" w:type="dxa"/>
          </w:tcPr>
          <w:p w14:paraId="4AADE5F2" w14:textId="77777777" w:rsidR="00F0759D" w:rsidRDefault="00F0759D" w:rsidP="00BD05F5"/>
        </w:tc>
        <w:tc>
          <w:tcPr>
            <w:tcW w:w="3956" w:type="dxa"/>
          </w:tcPr>
          <w:p w14:paraId="0C5B51AE" w14:textId="3E881BF4" w:rsidR="00F0759D" w:rsidRDefault="00F0759D" w:rsidP="00BD05F5">
            <w:pPr>
              <w:pStyle w:val="Text"/>
            </w:pPr>
            <w:r>
              <w:t xml:space="preserve">The paraboloid gripper Module consists of one </w:t>
            </w:r>
            <w:r w:rsidR="005F315D">
              <w:t>Nickel Titanium (</w:t>
            </w:r>
            <w:proofErr w:type="spellStart"/>
            <w:r w:rsidR="005F315D">
              <w:t>NiTi</w:t>
            </w:r>
            <w:proofErr w:type="spellEnd"/>
            <w:r w:rsidR="005F315D">
              <w:t xml:space="preserve">) </w:t>
            </w:r>
            <w:r w:rsidR="005741DD">
              <w:t>shape memory alloy (</w:t>
            </w:r>
            <w:r>
              <w:t>SMA</w:t>
            </w:r>
            <w:r w:rsidR="005741DD">
              <w:t>)</w:t>
            </w:r>
            <w:r>
              <w:t xml:space="preserve"> Ring of Diam 120mm and other 5 NON-SMA Rings as support to a paraboloid elastic mesh of a surface spring constant value less tha</w:t>
            </w:r>
            <w:r w:rsidR="005741DD">
              <w:t>n</w:t>
            </w:r>
            <w:r>
              <w:t xml:space="preserve"> </w:t>
            </w:r>
            <m:oMath>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(Cf-0.291)</m:t>
                  </m:r>
                </m:den>
              </m:f>
            </m:oMath>
            <w:r>
              <w:t xml:space="preserve"> </w:t>
            </w:r>
            <w:r w:rsidR="005741DD">
              <w:t xml:space="preserve"> (Refer Mathematical Model of SMA Gripper provided In Approach 2 Folder) </w:t>
            </w:r>
            <w:r>
              <w:t xml:space="preserve">which encompasses this gripper. </w:t>
            </w:r>
            <w:r w:rsidR="005741DD">
              <w:t>The SMA will be a circle when cooled and an ellipse when heated which is provided by thermally conductive threads from a heating element given at the bottom of the gripper. The</w:t>
            </w:r>
            <w:r w:rsidR="005F315D">
              <w:t xml:space="preserve"> heating element is connected to the wrist module which has a rheostat with microcontroller and power IN and communications Port.</w:t>
            </w:r>
            <w:r w:rsidR="00884C15">
              <w:t xml:space="preserve"> A thermoresistant insulated camera will be attached in the bottom of paraboloid gripper which will have a focused vision, employed with CICA system or a HIGH TEMP Pressure Transducer may be used instead of a Camera.</w:t>
            </w:r>
          </w:p>
        </w:tc>
        <w:tc>
          <w:tcPr>
            <w:tcW w:w="719" w:type="dxa"/>
          </w:tcPr>
          <w:p w14:paraId="26592EBE" w14:textId="77777777" w:rsidR="00F0759D" w:rsidRDefault="00F0759D" w:rsidP="00BD05F5">
            <w:pPr>
              <w:pStyle w:val="Text"/>
            </w:pPr>
          </w:p>
        </w:tc>
        <w:tc>
          <w:tcPr>
            <w:tcW w:w="3957" w:type="dxa"/>
          </w:tcPr>
          <w:p w14:paraId="46630125" w14:textId="6C1DF401" w:rsidR="00F0759D" w:rsidRDefault="00477A3B" w:rsidP="00BD05F5">
            <w:pPr>
              <w:pStyle w:val="Text"/>
            </w:pPr>
            <w:r>
              <w:t xml:space="preserve">The proposed design is a theoretical model which has not yet been employed in such a way. However, the gripper mechanism is free from servo motors and sensors and entirely relies on thermal properties of material. The Elastic mesh would allow it to expand in size when a certain object is grabbed thus object shape </w:t>
            </w:r>
            <w:r w:rsidR="00884C15">
              <w:t>won’t</w:t>
            </w:r>
            <w:r>
              <w:t xml:space="preserve"> be an issue here.</w:t>
            </w:r>
          </w:p>
          <w:p w14:paraId="43C9F07F" w14:textId="6F4FD622" w:rsidR="00884C15" w:rsidRDefault="008D1C9B" w:rsidP="00BD05F5">
            <w:pPr>
              <w:pStyle w:val="Text"/>
            </w:pPr>
            <w:r>
              <w:t>Also,</w:t>
            </w:r>
            <w:r w:rsidR="00884C15">
              <w:t xml:space="preserve"> the tensile strength of SMA </w:t>
            </w:r>
            <w:proofErr w:type="gramStart"/>
            <w:r w:rsidR="00884C15">
              <w:t>are</w:t>
            </w:r>
            <w:proofErr w:type="gramEnd"/>
            <w:r w:rsidR="00884C15">
              <w:t xml:space="preserve"> very high so grip strength as well as object pickup weight will be better.</w:t>
            </w:r>
          </w:p>
          <w:p w14:paraId="5F2FC547" w14:textId="77777777" w:rsidR="00F0759D" w:rsidRDefault="00F0759D" w:rsidP="00BD05F5">
            <w:pPr>
              <w:pStyle w:val="Text"/>
            </w:pPr>
          </w:p>
          <w:p w14:paraId="46B010A8" w14:textId="77777777" w:rsidR="00F0759D" w:rsidRDefault="00F0759D" w:rsidP="00BD05F5">
            <w:pPr>
              <w:pStyle w:val="Text"/>
            </w:pPr>
            <w:r>
              <w:rPr>
                <w:noProof/>
              </w:rPr>
              <w:pict w14:anchorId="58EC8521">
                <v:shape id="_x0000_s2070" type="#_x0000_t202" style="position:absolute;margin-left:.3pt;margin-top:.5pt;width:203.4pt;height:1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" filled="f" stroked="f" strokeweight="1pt">
                  <v:stroke miterlimit="4"/>
                  <v:textbox style="mso-fit-shape-to-text:t" inset="4pt,4pt,4pt,4pt">
                    <w:txbxContent>
                      <w:p w14:paraId="3037BDC2" w14:textId="77777777" w:rsidR="00F0759D" w:rsidRPr="00220739" w:rsidRDefault="00F0759D" w:rsidP="00F0759D">
                        <w:pPr>
                          <w:rPr>
                            <w:b/>
                            <w:bCs/>
                            <w:sz w:val="32"/>
                            <w:szCs w:val="32"/>
                            <w:lang w:val="en-IN"/>
                          </w:rPr>
                        </w:pPr>
                        <w:r>
                          <w:rPr>
                            <w:b/>
                            <w:bCs/>
                            <w:sz w:val="32"/>
                            <w:szCs w:val="32"/>
                            <w:lang w:val="en-IN"/>
                          </w:rPr>
                          <w:t>Limitations</w:t>
                        </w:r>
                        <w:r w:rsidRPr="00220739">
                          <w:rPr>
                            <w:b/>
                            <w:bCs/>
                            <w:sz w:val="32"/>
                            <w:szCs w:val="32"/>
                            <w:lang w:val="en-IN"/>
                          </w:rPr>
                          <w:t xml:space="preserve"> </w:t>
                        </w:r>
                      </w:p>
                    </w:txbxContent>
                  </v:textbox>
                </v:shape>
              </w:pict>
            </w:r>
          </w:p>
          <w:p w14:paraId="6B7BCB07" w14:textId="77777777" w:rsidR="00F0759D" w:rsidRDefault="00F0759D" w:rsidP="00BD05F5">
            <w:pPr>
              <w:pStyle w:val="Text"/>
            </w:pPr>
          </w:p>
          <w:p w14:paraId="0728CF1F" w14:textId="3C4C7475" w:rsidR="00F0759D" w:rsidRDefault="00884C15" w:rsidP="00BD05F5">
            <w:pPr>
              <w:pStyle w:val="Text"/>
              <w:numPr>
                <w:ilvl w:val="0"/>
                <w:numId w:val="2"/>
              </w:numPr>
            </w:pPr>
            <w:r>
              <w:t xml:space="preserve">The elastic mesh may not stay intact after some time leading to loss of grip and tears in grip. Also, </w:t>
            </w:r>
            <w:r w:rsidR="008D1C9B">
              <w:t>sharp,</w:t>
            </w:r>
            <w:r>
              <w:t xml:space="preserve"> and smaller than mesh gap objects cannot be picked.</w:t>
            </w:r>
          </w:p>
          <w:p w14:paraId="439E8A3D" w14:textId="6B577963" w:rsidR="00F0759D" w:rsidRDefault="00884C15" w:rsidP="00BD05F5">
            <w:pPr>
              <w:pStyle w:val="Text"/>
              <w:numPr>
                <w:ilvl w:val="0"/>
                <w:numId w:val="2"/>
              </w:numPr>
            </w:pPr>
            <w:r>
              <w:t>The design is theoretical, and its practical implementation may not be as efficient.</w:t>
            </w:r>
          </w:p>
          <w:p w14:paraId="342A25EB" w14:textId="6C695591" w:rsidR="00F0759D" w:rsidRDefault="00884C15" w:rsidP="00BD05F5">
            <w:pPr>
              <w:pStyle w:val="Text"/>
              <w:numPr>
                <w:ilvl w:val="0"/>
                <w:numId w:val="2"/>
              </w:numPr>
            </w:pPr>
            <w:r>
              <w:t xml:space="preserve">The </w:t>
            </w:r>
            <w:r w:rsidR="008D1C9B">
              <w:t xml:space="preserve">objects can only be picked from above/oblique and not from any angle. </w:t>
            </w:r>
          </w:p>
        </w:tc>
        <w:tc>
          <w:tcPr>
            <w:tcW w:w="1079" w:type="dxa"/>
          </w:tcPr>
          <w:p w14:paraId="4FFD8774" w14:textId="77777777" w:rsidR="00F0759D" w:rsidRDefault="00F0759D" w:rsidP="00BD05F5"/>
        </w:tc>
      </w:tr>
    </w:tbl>
    <w:p w14:paraId="288C9B9F" w14:textId="77777777" w:rsidR="00F0759D" w:rsidRDefault="00F0759D" w:rsidP="00F0759D"/>
    <w:p w14:paraId="353AE4D9" w14:textId="77777777" w:rsidR="00F0759D" w:rsidRDefault="00F0759D" w:rsidP="00F0759D"/>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F0759D" w:rsidRPr="004D249F" w14:paraId="1A840E3C" w14:textId="77777777" w:rsidTr="00BD05F5">
        <w:tc>
          <w:tcPr>
            <w:tcW w:w="1079" w:type="dxa"/>
          </w:tcPr>
          <w:p w14:paraId="2F6A3A9D" w14:textId="77777777" w:rsidR="00F0759D" w:rsidRPr="004D249F" w:rsidRDefault="00F0759D" w:rsidP="00BD05F5">
            <w:pPr>
              <w:pStyle w:val="Footer"/>
              <w:rPr>
                <w:sz w:val="22"/>
                <w:szCs w:val="22"/>
              </w:rPr>
            </w:pPr>
          </w:p>
        </w:tc>
        <w:tc>
          <w:tcPr>
            <w:tcW w:w="5395" w:type="dxa"/>
          </w:tcPr>
          <w:p w14:paraId="19577473" w14:textId="77777777" w:rsidR="00F0759D" w:rsidRPr="004D249F" w:rsidRDefault="00F0759D" w:rsidP="00BD05F5">
            <w:pPr>
              <w:pStyle w:val="Footer"/>
              <w:rPr>
                <w:sz w:val="22"/>
                <w:szCs w:val="22"/>
              </w:rPr>
            </w:pPr>
            <w:r w:rsidRPr="004D249F">
              <w:rPr>
                <w:sz w:val="22"/>
                <w:szCs w:val="22"/>
              </w:rPr>
              <w:t>MECHATRONICS REPORT</w:t>
            </w:r>
            <w:r>
              <w:rPr>
                <w:sz w:val="22"/>
                <w:szCs w:val="22"/>
              </w:rPr>
              <w:t xml:space="preserve"> – 3.1.1</w:t>
            </w:r>
          </w:p>
        </w:tc>
        <w:tc>
          <w:tcPr>
            <w:tcW w:w="3237" w:type="dxa"/>
          </w:tcPr>
          <w:p w14:paraId="4B1B2A55" w14:textId="680D6D41" w:rsidR="00F0759D" w:rsidRPr="004D249F" w:rsidRDefault="00F0759D" w:rsidP="00BD05F5">
            <w:pPr>
              <w:pStyle w:val="Footer"/>
              <w:jc w:val="right"/>
              <w:rPr>
                <w:sz w:val="22"/>
                <w:szCs w:val="22"/>
              </w:rPr>
            </w:pPr>
            <w:r>
              <w:rPr>
                <w:sz w:val="22"/>
                <w:szCs w:val="22"/>
              </w:rPr>
              <w:t xml:space="preserve">PAGE </w:t>
            </w:r>
            <w:r>
              <w:rPr>
                <w:sz w:val="22"/>
                <w:szCs w:val="22"/>
              </w:rPr>
              <w:t>9</w:t>
            </w:r>
          </w:p>
        </w:tc>
        <w:tc>
          <w:tcPr>
            <w:tcW w:w="1079" w:type="dxa"/>
          </w:tcPr>
          <w:p w14:paraId="6C33CE73" w14:textId="77777777" w:rsidR="00F0759D" w:rsidRPr="004D249F" w:rsidRDefault="00F0759D" w:rsidP="00BD05F5">
            <w:pPr>
              <w:pStyle w:val="Footer"/>
              <w:rPr>
                <w:sz w:val="22"/>
                <w:szCs w:val="22"/>
              </w:rPr>
            </w:pPr>
          </w:p>
        </w:tc>
      </w:tr>
    </w:tbl>
    <w:p w14:paraId="5722E265" w14:textId="77777777" w:rsidR="00F0759D" w:rsidRDefault="00F0759D" w:rsidP="00F0759D">
      <w:r>
        <w:br w:type="page"/>
      </w:r>
    </w:p>
    <w:p w14:paraId="140A84D8" w14:textId="77777777" w:rsidR="004D249F" w:rsidRDefault="004D249F"/>
    <w:p w14:paraId="267E4A14" w14:textId="77777777" w:rsidR="004D249F" w:rsidRDefault="004D249F"/>
    <w:p w14:paraId="7531D3B8" w14:textId="77777777" w:rsidR="004D249F" w:rsidRDefault="004D249F"/>
    <w:p w14:paraId="38896FD9" w14:textId="77777777" w:rsidR="004D249F" w:rsidRDefault="004D249F"/>
    <w:p w14:paraId="622EC821" w14:textId="77777777" w:rsidR="004D249F" w:rsidRDefault="004D249F"/>
    <w:p w14:paraId="6FCBDF4B" w14:textId="77777777" w:rsidR="004D249F" w:rsidRDefault="004D249F"/>
    <w:p w14:paraId="3636BE64" w14:textId="77777777" w:rsidR="004D249F" w:rsidRDefault="004D249F"/>
    <w:p w14:paraId="53912B27" w14:textId="77777777" w:rsidR="004D249F" w:rsidRDefault="004D249F"/>
    <w:p w14:paraId="192DE6AC" w14:textId="77777777" w:rsidR="004D249F" w:rsidRDefault="004D249F"/>
    <w:p w14:paraId="72BC713A" w14:textId="77777777" w:rsidR="004D249F" w:rsidRDefault="004D249F"/>
    <w:p w14:paraId="2AC0A1DF" w14:textId="77777777" w:rsidR="004D249F" w:rsidRDefault="004D249F"/>
    <w:p w14:paraId="3CCE60CB" w14:textId="77777777" w:rsidR="004D249F" w:rsidRDefault="004D249F"/>
    <w:p w14:paraId="22DD07D4" w14:textId="77777777" w:rsidR="004D249F" w:rsidRDefault="004D249F"/>
    <w:p w14:paraId="5C50D8FC" w14:textId="77777777" w:rsidR="004D249F" w:rsidRDefault="004D249F"/>
    <w:p w14:paraId="558A086F" w14:textId="77777777" w:rsidR="004D249F" w:rsidRDefault="004D249F"/>
    <w:p w14:paraId="5FDB0105" w14:textId="77777777" w:rsidR="004D249F" w:rsidRDefault="004D249F"/>
    <w:p w14:paraId="29F2895D" w14:textId="77777777" w:rsidR="004D249F" w:rsidRDefault="004D249F"/>
    <w:p w14:paraId="1F828D41" w14:textId="77777777" w:rsidR="004D249F" w:rsidRDefault="004D249F"/>
    <w:p w14:paraId="1A0FC099" w14:textId="77777777" w:rsidR="004D249F" w:rsidRDefault="004D249F"/>
    <w:p w14:paraId="1AC1AE91" w14:textId="77777777" w:rsidR="004D249F" w:rsidRDefault="004D249F"/>
    <w:p w14:paraId="68E84A5E" w14:textId="77777777" w:rsidR="004D249F" w:rsidRDefault="004D249F"/>
    <w:p w14:paraId="4631D5D4" w14:textId="77777777" w:rsidR="007E7573" w:rsidRDefault="007E7573"/>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48120C" w14:paraId="62B22DE6" w14:textId="77777777" w:rsidTr="001E097E">
        <w:trPr>
          <w:trHeight w:val="6254"/>
        </w:trPr>
        <w:tc>
          <w:tcPr>
            <w:tcW w:w="1080" w:type="dxa"/>
          </w:tcPr>
          <w:p w14:paraId="00E5058E" w14:textId="77777777" w:rsidR="0048120C" w:rsidRDefault="0048120C"/>
        </w:tc>
        <w:tc>
          <w:tcPr>
            <w:tcW w:w="8632" w:type="dxa"/>
            <w:tcBorders>
              <w:bottom w:val="single" w:sz="18" w:space="0" w:color="476166" w:themeColor="accent1"/>
            </w:tcBorders>
          </w:tcPr>
          <w:p w14:paraId="6D12BC66" w14:textId="77777777" w:rsidR="0048120C" w:rsidRPr="0048120C" w:rsidRDefault="00000000" w:rsidP="00837914">
            <w:pPr>
              <w:pStyle w:val="Quote"/>
            </w:pPr>
            <w:sdt>
              <w:sdtPr>
                <w:id w:val="-1067568190"/>
                <w:placeholder>
                  <w:docPart w:val="DDEEFE3BF7EC4641B1CBDC73ACE0F2D9"/>
                </w:placeholder>
                <w:temporary/>
                <w:showingPlcHdr/>
                <w15:appearance w15:val="hidden"/>
              </w:sdtPr>
              <w:sdtContent>
                <w:r w:rsidR="00837914" w:rsidRPr="0048120C">
                  <w:t>Lorem Ipsum is simply dummy text of the printing and typesetting industry.</w:t>
                </w:r>
              </w:sdtContent>
            </w:sdt>
          </w:p>
        </w:tc>
        <w:tc>
          <w:tcPr>
            <w:tcW w:w="1079" w:type="dxa"/>
            <w:gridSpan w:val="2"/>
          </w:tcPr>
          <w:p w14:paraId="02D28E85" w14:textId="77777777" w:rsidR="0048120C" w:rsidRDefault="0048120C"/>
        </w:tc>
      </w:tr>
      <w:tr w:rsidR="001E097E" w14:paraId="22A87828" w14:textId="77777777" w:rsidTr="00674F72">
        <w:trPr>
          <w:trHeight w:val="339"/>
        </w:trPr>
        <w:tc>
          <w:tcPr>
            <w:tcW w:w="1080" w:type="dxa"/>
          </w:tcPr>
          <w:p w14:paraId="6897C97D" w14:textId="77777777" w:rsidR="001E097E" w:rsidRDefault="001E097E"/>
        </w:tc>
        <w:tc>
          <w:tcPr>
            <w:tcW w:w="8640" w:type="dxa"/>
            <w:gridSpan w:val="2"/>
          </w:tcPr>
          <w:p w14:paraId="2219B7B3" w14:textId="77777777" w:rsidR="001E097E" w:rsidRDefault="001E097E"/>
        </w:tc>
        <w:tc>
          <w:tcPr>
            <w:tcW w:w="1071" w:type="dxa"/>
          </w:tcPr>
          <w:p w14:paraId="4FA90819" w14:textId="77777777" w:rsidR="001E097E" w:rsidRDefault="001E097E"/>
        </w:tc>
      </w:tr>
      <w:tr w:rsidR="0048120C" w14:paraId="63C21532" w14:textId="77777777" w:rsidTr="001E097E">
        <w:tc>
          <w:tcPr>
            <w:tcW w:w="1080" w:type="dxa"/>
          </w:tcPr>
          <w:p w14:paraId="34165E8A" w14:textId="77777777" w:rsidR="0048120C" w:rsidRDefault="0048120C"/>
        </w:tc>
        <w:tc>
          <w:tcPr>
            <w:tcW w:w="8632" w:type="dxa"/>
          </w:tcPr>
          <w:p w14:paraId="59359CF6" w14:textId="77777777" w:rsidR="0048120C" w:rsidRDefault="0040564B">
            <w:r w:rsidRPr="004909D9">
              <w:rPr>
                <w:noProof/>
                <w:lang w:val="en-AU" w:eastAsia="en-AU"/>
              </w:rPr>
              <w:drawing>
                <wp:inline distT="0" distB="0" distL="0" distR="0" wp14:anchorId="0046B577" wp14:editId="33AC47E9">
                  <wp:extent cx="5452533" cy="3721570"/>
                  <wp:effectExtent l="0" t="0" r="0" b="0"/>
                  <wp:docPr id="8" name="Picture 8"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gridSpan w:val="2"/>
          </w:tcPr>
          <w:p w14:paraId="78D3787C" w14:textId="77777777" w:rsidR="0048120C" w:rsidRDefault="0048120C"/>
        </w:tc>
      </w:tr>
    </w:tbl>
    <w:p w14:paraId="27B40B96" w14:textId="77777777" w:rsidR="0048120C" w:rsidRDefault="0048120C"/>
    <w:p w14:paraId="412D4CF6" w14:textId="77777777" w:rsidR="00EB7C2B" w:rsidRDefault="00EB7C2B"/>
    <w:p w14:paraId="01EE608C"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EB7C2B" w14:paraId="44AB6ADA" w14:textId="77777777" w:rsidTr="00EB7C2B">
        <w:tc>
          <w:tcPr>
            <w:tcW w:w="1079" w:type="dxa"/>
          </w:tcPr>
          <w:p w14:paraId="30FA92E8" w14:textId="77777777" w:rsidR="00EB7C2B" w:rsidRPr="00E74B29" w:rsidRDefault="00EB7C2B" w:rsidP="00674F72">
            <w:pPr>
              <w:pStyle w:val="Footer"/>
            </w:pPr>
          </w:p>
        </w:tc>
        <w:tc>
          <w:tcPr>
            <w:tcW w:w="5395" w:type="dxa"/>
          </w:tcPr>
          <w:p w14:paraId="17E2A308" w14:textId="77777777" w:rsidR="00EB7C2B" w:rsidRPr="00874FE7" w:rsidRDefault="00000000" w:rsidP="00674F72">
            <w:pPr>
              <w:pStyle w:val="Footer"/>
            </w:pPr>
            <w:sdt>
              <w:sdtPr>
                <w:id w:val="-980606857"/>
                <w:placeholder>
                  <w:docPart w:val="0751462523C248348D9E61B6B309726E"/>
                </w:placeholder>
                <w:temporary/>
                <w:showingPlcHdr/>
                <w15:appearance w15:val="hidden"/>
              </w:sdtPr>
              <w:sdtContent>
                <w:r w:rsidR="00EB7C2B" w:rsidRPr="006709F1">
                  <w:t>REPORT TITLE</w:t>
                </w:r>
              </w:sdtContent>
            </w:sdt>
          </w:p>
        </w:tc>
        <w:tc>
          <w:tcPr>
            <w:tcW w:w="3237" w:type="dxa"/>
          </w:tcPr>
          <w:p w14:paraId="6C951EBA" w14:textId="77777777" w:rsidR="00EB7C2B" w:rsidRPr="00E74B29" w:rsidRDefault="00000000" w:rsidP="00EB7C2B">
            <w:pPr>
              <w:pStyle w:val="Footer"/>
              <w:jc w:val="right"/>
            </w:pPr>
            <w:sdt>
              <w:sdtPr>
                <w:id w:val="1415672660"/>
                <w:placeholder>
                  <w:docPart w:val="E2599F1A3FB3456783F4F15EC54E0BD9"/>
                </w:placeholder>
                <w:temporary/>
                <w:showingPlcHdr/>
                <w15:appearance w15:val="hidden"/>
              </w:sdtPr>
              <w:sdtContent>
                <w:r w:rsidR="00EB7C2B" w:rsidRPr="00E74B29">
                  <w:t xml:space="preserve">PAGE </w:t>
                </w:r>
                <w:r w:rsidR="00EB7C2B">
                  <w:t>4</w:t>
                </w:r>
              </w:sdtContent>
            </w:sdt>
          </w:p>
        </w:tc>
        <w:tc>
          <w:tcPr>
            <w:tcW w:w="1079" w:type="dxa"/>
          </w:tcPr>
          <w:p w14:paraId="2FC8C7F2" w14:textId="77777777" w:rsidR="00EB7C2B" w:rsidRPr="00E74B29" w:rsidRDefault="00EB7C2B" w:rsidP="00674F72">
            <w:pPr>
              <w:pStyle w:val="Footer"/>
            </w:pPr>
          </w:p>
        </w:tc>
      </w:tr>
    </w:tbl>
    <w:p w14:paraId="7F2F0229" w14:textId="77777777" w:rsidR="00EB7C2B" w:rsidRDefault="00EB7C2B" w:rsidP="00EB7C2B"/>
    <w:sectPr w:rsidR="00EB7C2B" w:rsidSect="00F852F2">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546261" w14:textId="77777777" w:rsidR="0034447D" w:rsidRDefault="0034447D" w:rsidP="00E74B29">
      <w:r>
        <w:separator/>
      </w:r>
    </w:p>
  </w:endnote>
  <w:endnote w:type="continuationSeparator" w:id="0">
    <w:p w14:paraId="153278B4" w14:textId="77777777" w:rsidR="0034447D" w:rsidRDefault="0034447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27AF65" w14:textId="77777777" w:rsidR="0034447D" w:rsidRDefault="0034447D" w:rsidP="00E74B29">
      <w:r>
        <w:separator/>
      </w:r>
    </w:p>
  </w:footnote>
  <w:footnote w:type="continuationSeparator" w:id="0">
    <w:p w14:paraId="36908042" w14:textId="77777777" w:rsidR="0034447D" w:rsidRDefault="0034447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7E54D5"/>
    <w:multiLevelType w:val="hybridMultilevel"/>
    <w:tmpl w:val="8A0A2F48"/>
    <w:lvl w:ilvl="0" w:tplc="CF1CED06">
      <w:start w:val="1"/>
      <w:numFmt w:val="bullet"/>
      <w:lvlText w:val="-"/>
      <w:lvlJc w:val="left"/>
      <w:pPr>
        <w:ind w:left="720" w:hanging="360"/>
      </w:pPr>
      <w:rPr>
        <w:rFonts w:ascii="Georgia" w:eastAsiaTheme="minorHAnsi" w:hAnsi="Georg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92495468">
    <w:abstractNumId w:val="1"/>
  </w:num>
  <w:num w:numId="2" w16cid:durableId="1428234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7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7486C"/>
    <w:rsid w:val="00086FA5"/>
    <w:rsid w:val="00087778"/>
    <w:rsid w:val="000E4641"/>
    <w:rsid w:val="00151F66"/>
    <w:rsid w:val="00177F8D"/>
    <w:rsid w:val="00185F4A"/>
    <w:rsid w:val="001A5DBE"/>
    <w:rsid w:val="001E097E"/>
    <w:rsid w:val="001F4B42"/>
    <w:rsid w:val="00220739"/>
    <w:rsid w:val="002D2200"/>
    <w:rsid w:val="0034447D"/>
    <w:rsid w:val="00370642"/>
    <w:rsid w:val="0037486C"/>
    <w:rsid w:val="0040564B"/>
    <w:rsid w:val="004072D4"/>
    <w:rsid w:val="00447D1C"/>
    <w:rsid w:val="00447F5B"/>
    <w:rsid w:val="00477A3B"/>
    <w:rsid w:val="0048120C"/>
    <w:rsid w:val="004909D9"/>
    <w:rsid w:val="004C5781"/>
    <w:rsid w:val="004D249F"/>
    <w:rsid w:val="00521481"/>
    <w:rsid w:val="0055558B"/>
    <w:rsid w:val="005741DD"/>
    <w:rsid w:val="005D2BF7"/>
    <w:rsid w:val="005E598B"/>
    <w:rsid w:val="005F315D"/>
    <w:rsid w:val="00665110"/>
    <w:rsid w:val="006709F1"/>
    <w:rsid w:val="00674F72"/>
    <w:rsid w:val="006941B0"/>
    <w:rsid w:val="0069566F"/>
    <w:rsid w:val="006A22C4"/>
    <w:rsid w:val="006C60E6"/>
    <w:rsid w:val="0074059B"/>
    <w:rsid w:val="007E7573"/>
    <w:rsid w:val="00837914"/>
    <w:rsid w:val="00874FE7"/>
    <w:rsid w:val="00884222"/>
    <w:rsid w:val="00884C15"/>
    <w:rsid w:val="008D1C9B"/>
    <w:rsid w:val="008D2021"/>
    <w:rsid w:val="00952F7D"/>
    <w:rsid w:val="00981822"/>
    <w:rsid w:val="009A38BA"/>
    <w:rsid w:val="009A3921"/>
    <w:rsid w:val="00A61A31"/>
    <w:rsid w:val="00AA1C91"/>
    <w:rsid w:val="00B43E11"/>
    <w:rsid w:val="00B46AD6"/>
    <w:rsid w:val="00B51BC7"/>
    <w:rsid w:val="00B95AAE"/>
    <w:rsid w:val="00BC1721"/>
    <w:rsid w:val="00BC1E80"/>
    <w:rsid w:val="00BE0C5A"/>
    <w:rsid w:val="00BE53A3"/>
    <w:rsid w:val="00D16375"/>
    <w:rsid w:val="00D43125"/>
    <w:rsid w:val="00D64515"/>
    <w:rsid w:val="00D64805"/>
    <w:rsid w:val="00D66A3A"/>
    <w:rsid w:val="00DE503B"/>
    <w:rsid w:val="00DF198B"/>
    <w:rsid w:val="00E16DF3"/>
    <w:rsid w:val="00E22DEA"/>
    <w:rsid w:val="00E74B29"/>
    <w:rsid w:val="00EB7C2B"/>
    <w:rsid w:val="00F0759D"/>
    <w:rsid w:val="00F34ED8"/>
    <w:rsid w:val="00F43D9E"/>
    <w:rsid w:val="00F852F2"/>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rules v:ext="edit">
        <o:r id="V:Rule1" type="connector" idref="#_x0000_s2050"/>
        <o:r id="V:Rule2" type="connector" idref="#_x0000_s2054"/>
        <o:r id="V:Rule3" type="connector" idref="#Straight Arrow Connector 3"/>
        <o:r id="V:Rule4" type="connector" idref="#_x0000_s2060"/>
        <o:r id="V:Rule5" type="connector" idref="#Straight Arrow Connector 2"/>
      </o:rules>
    </o:shapelayout>
  </w:shapeDefaults>
  <w:decimalSymbol w:val="."/>
  <w:listSeparator w:val=","/>
  <w14:docId w14:val="05A83FF9"/>
  <w15:docId w15:val="{E6923DFF-D52A-4468-AE40-26853E282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E22D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nit\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74EB7C0A156403696859BE7641716CA"/>
        <w:category>
          <w:name w:val="General"/>
          <w:gallery w:val="placeholder"/>
        </w:category>
        <w:types>
          <w:type w:val="bbPlcHdr"/>
        </w:types>
        <w:behaviors>
          <w:behavior w:val="content"/>
        </w:behaviors>
        <w:guid w:val="{BD0B7658-2D95-4AEB-85F4-2BBB73F8F2E8}"/>
      </w:docPartPr>
      <w:docPartBody>
        <w:p w:rsidR="001B7741" w:rsidRDefault="00F65BE0">
          <w:pPr>
            <w:pStyle w:val="C74EB7C0A156403696859BE7641716CA"/>
          </w:pPr>
          <w:r w:rsidRPr="00DF198B">
            <w:t>—</w:t>
          </w:r>
        </w:p>
      </w:docPartBody>
    </w:docPart>
    <w:docPart>
      <w:docPartPr>
        <w:name w:val="EFDBBBB765EF4C4F9BE64417B4C6D907"/>
        <w:category>
          <w:name w:val="General"/>
          <w:gallery w:val="placeholder"/>
        </w:category>
        <w:types>
          <w:type w:val="bbPlcHdr"/>
        </w:types>
        <w:behaviors>
          <w:behavior w:val="content"/>
        </w:behaviors>
        <w:guid w:val="{B190F81E-D97A-45BC-9FC5-724BCD8481D6}"/>
      </w:docPartPr>
      <w:docPartBody>
        <w:p w:rsidR="001B7741" w:rsidRDefault="00F65BE0">
          <w:pPr>
            <w:pStyle w:val="EFDBBBB765EF4C4F9BE64417B4C6D907"/>
          </w:pPr>
          <w:r w:rsidRPr="00DF198B">
            <w:t>—</w:t>
          </w:r>
        </w:p>
      </w:docPartBody>
    </w:docPart>
    <w:docPart>
      <w:docPartPr>
        <w:name w:val="E49F057D3D4846C3B300CDC81E20A216"/>
        <w:category>
          <w:name w:val="General"/>
          <w:gallery w:val="placeholder"/>
        </w:category>
        <w:types>
          <w:type w:val="bbPlcHdr"/>
        </w:types>
        <w:behaviors>
          <w:behavior w:val="content"/>
        </w:behaviors>
        <w:guid w:val="{90E6C400-41D2-4483-80E8-7ED26B1D787F}"/>
      </w:docPartPr>
      <w:docPartBody>
        <w:p w:rsidR="001B7741" w:rsidRDefault="00F65BE0">
          <w:pPr>
            <w:pStyle w:val="E49F057D3D4846C3B300CDC81E20A216"/>
          </w:pPr>
          <w:r w:rsidRPr="00E74B29">
            <w:t xml:space="preserve">PAGE </w:t>
          </w:r>
          <w:r>
            <w:t>3</w:t>
          </w:r>
        </w:p>
      </w:docPartBody>
    </w:docPart>
    <w:docPart>
      <w:docPartPr>
        <w:name w:val="DDEEFE3BF7EC4641B1CBDC73ACE0F2D9"/>
        <w:category>
          <w:name w:val="General"/>
          <w:gallery w:val="placeholder"/>
        </w:category>
        <w:types>
          <w:type w:val="bbPlcHdr"/>
        </w:types>
        <w:behaviors>
          <w:behavior w:val="content"/>
        </w:behaviors>
        <w:guid w:val="{DE06B470-EDAA-4385-A603-152963067BC1}"/>
      </w:docPartPr>
      <w:docPartBody>
        <w:p w:rsidR="001B7741" w:rsidRDefault="00F65BE0">
          <w:pPr>
            <w:pStyle w:val="DDEEFE3BF7EC4641B1CBDC73ACE0F2D9"/>
          </w:pPr>
          <w:r w:rsidRPr="0048120C">
            <w:t>Lorem Ipsum is simply dummy text of the printing and typesetting industry.</w:t>
          </w:r>
        </w:p>
      </w:docPartBody>
    </w:docPart>
    <w:docPart>
      <w:docPartPr>
        <w:name w:val="0751462523C248348D9E61B6B309726E"/>
        <w:category>
          <w:name w:val="General"/>
          <w:gallery w:val="placeholder"/>
        </w:category>
        <w:types>
          <w:type w:val="bbPlcHdr"/>
        </w:types>
        <w:behaviors>
          <w:behavior w:val="content"/>
        </w:behaviors>
        <w:guid w:val="{9400B89E-6B9C-43D9-AB77-736ABED4A740}"/>
      </w:docPartPr>
      <w:docPartBody>
        <w:p w:rsidR="001B7741" w:rsidRDefault="00F65BE0">
          <w:pPr>
            <w:pStyle w:val="0751462523C248348D9E61B6B309726E"/>
          </w:pPr>
          <w:r w:rsidRPr="006709F1">
            <w:t>REPORT TITLE</w:t>
          </w:r>
        </w:p>
      </w:docPartBody>
    </w:docPart>
    <w:docPart>
      <w:docPartPr>
        <w:name w:val="E2599F1A3FB3456783F4F15EC54E0BD9"/>
        <w:category>
          <w:name w:val="General"/>
          <w:gallery w:val="placeholder"/>
        </w:category>
        <w:types>
          <w:type w:val="bbPlcHdr"/>
        </w:types>
        <w:behaviors>
          <w:behavior w:val="content"/>
        </w:behaviors>
        <w:guid w:val="{170C1EEE-6F26-4245-B950-70659E378D09}"/>
      </w:docPartPr>
      <w:docPartBody>
        <w:p w:rsidR="001B7741" w:rsidRDefault="00F65BE0">
          <w:pPr>
            <w:pStyle w:val="E2599F1A3FB3456783F4F15EC54E0BD9"/>
          </w:pPr>
          <w:r w:rsidRPr="00E74B29">
            <w:t xml:space="preserve">PAGE </w:t>
          </w:r>
          <w:r>
            <w:t>4</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831"/>
    <w:rsid w:val="001B7741"/>
    <w:rsid w:val="005D2BF7"/>
    <w:rsid w:val="006A1DC5"/>
    <w:rsid w:val="00866831"/>
    <w:rsid w:val="009C5F97"/>
    <w:rsid w:val="00DC38BF"/>
    <w:rsid w:val="00F65B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38BF"/>
    <w:rPr>
      <w:color w:val="808080"/>
    </w:rPr>
  </w:style>
  <w:style w:type="paragraph" w:customStyle="1" w:styleId="C74EB7C0A156403696859BE7641716CA">
    <w:name w:val="C74EB7C0A156403696859BE7641716CA"/>
  </w:style>
  <w:style w:type="paragraph" w:customStyle="1" w:styleId="EFDBBBB765EF4C4F9BE64417B4C6D907">
    <w:name w:val="EFDBBBB765EF4C4F9BE64417B4C6D907"/>
  </w:style>
  <w:style w:type="paragraph" w:customStyle="1" w:styleId="E49F057D3D4846C3B300CDC81E20A216">
    <w:name w:val="E49F057D3D4846C3B300CDC81E20A216"/>
  </w:style>
  <w:style w:type="paragraph" w:customStyle="1" w:styleId="DDEEFE3BF7EC4641B1CBDC73ACE0F2D9">
    <w:name w:val="DDEEFE3BF7EC4641B1CBDC73ACE0F2D9"/>
  </w:style>
  <w:style w:type="paragraph" w:customStyle="1" w:styleId="0751462523C248348D9E61B6B309726E">
    <w:name w:val="0751462523C248348D9E61B6B309726E"/>
  </w:style>
  <w:style w:type="paragraph" w:customStyle="1" w:styleId="E2599F1A3FB3456783F4F15EC54E0BD9">
    <w:name w:val="E2599F1A3FB3456783F4F15EC54E0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5C7EF4-AE64-4F6D-A82D-8A4A7A9D59A3}">
  <ds:schemaRefs>
    <ds:schemaRef ds:uri="http://schemas.openxmlformats.org/officeDocument/2006/bibliography"/>
  </ds:schemaRefs>
</ds:datastoreItem>
</file>

<file path=customXml/itemProps4.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1192</TotalTime>
  <Pages>11</Pages>
  <Words>1182</Words>
  <Characters>6740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Sonit Patil</dc:creator>
  <cp:keywords/>
  <dc:description/>
  <cp:lastModifiedBy>Sonit Patil</cp:lastModifiedBy>
  <cp:revision>10</cp:revision>
  <dcterms:created xsi:type="dcterms:W3CDTF">2024-05-06T10:09:00Z</dcterms:created>
  <dcterms:modified xsi:type="dcterms:W3CDTF">2024-05-11T09:36:00Z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